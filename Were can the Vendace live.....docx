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1989D" w14:textId="0D3C6FD2" w:rsidR="002F10C5" w:rsidRPr="00910E7C" w:rsidRDefault="00D60165" w:rsidP="006E0EC7">
      <w:pPr>
        <w:pStyle w:val="Rubrik"/>
      </w:pPr>
      <w:r>
        <w:t>Were can the Vendace live during summer stratification in Lake Mälaren?</w:t>
      </w:r>
    </w:p>
    <w:p w14:paraId="779867CB" w14:textId="77777777" w:rsidR="002F10C5" w:rsidRPr="006B2795" w:rsidRDefault="002F10C5" w:rsidP="006B2795">
      <w:pPr>
        <w:pStyle w:val="Frstasida"/>
      </w:pPr>
    </w:p>
    <w:p w14:paraId="2CD2CFC2" w14:textId="77777777" w:rsidR="002F10C5" w:rsidRPr="006B2795" w:rsidRDefault="002F10C5" w:rsidP="006B2795">
      <w:pPr>
        <w:pStyle w:val="Frstasida"/>
      </w:pPr>
    </w:p>
    <w:p w14:paraId="2E2A9CC6" w14:textId="77777777" w:rsidR="00910E7C" w:rsidRPr="006B2795" w:rsidRDefault="00910E7C" w:rsidP="00D60165">
      <w:pPr>
        <w:pStyle w:val="Frstasida"/>
        <w:ind w:left="0"/>
      </w:pPr>
    </w:p>
    <w:p w14:paraId="33CD1CF1" w14:textId="77777777" w:rsidR="002C3EE2" w:rsidRPr="006B2795" w:rsidRDefault="00935439" w:rsidP="006B2795">
      <w:pPr>
        <w:pStyle w:val="Frstasida"/>
      </w:pPr>
      <w:r w:rsidRPr="006B2795">
        <w:t xml:space="preserve">Bachelor Degree Project in XX </w:t>
      </w:r>
    </w:p>
    <w:p w14:paraId="5EDC0830" w14:textId="77777777" w:rsidR="00935439" w:rsidRPr="006B2795" w:rsidRDefault="00935439" w:rsidP="006B2795">
      <w:pPr>
        <w:pStyle w:val="Frstasida"/>
      </w:pPr>
      <w:r w:rsidRPr="006B2795">
        <w:t xml:space="preserve">First </w:t>
      </w:r>
      <w:r w:rsidR="006C32FA" w:rsidRPr="006B2795">
        <w:t xml:space="preserve">Cycle </w:t>
      </w:r>
      <w:r w:rsidR="002C3EE2" w:rsidRPr="006B2795">
        <w:t xml:space="preserve">XX </w:t>
      </w:r>
      <w:r w:rsidRPr="006B2795">
        <w:t>credits</w:t>
      </w:r>
    </w:p>
    <w:p w14:paraId="3A3313F2" w14:textId="77777777" w:rsidR="002C3EE2" w:rsidRPr="006B2795" w:rsidRDefault="00935439" w:rsidP="006B2795">
      <w:pPr>
        <w:pStyle w:val="Frstasida"/>
      </w:pPr>
      <w:r w:rsidRPr="006B2795">
        <w:t>Autumn term/Spring term Year</w:t>
      </w:r>
    </w:p>
    <w:p w14:paraId="54910414" w14:textId="77777777" w:rsidR="00935439" w:rsidRPr="006B2795" w:rsidRDefault="00935439" w:rsidP="006B2795">
      <w:pPr>
        <w:pStyle w:val="Frstasida"/>
      </w:pPr>
      <w:r w:rsidRPr="006B2795">
        <w:t>Student</w:t>
      </w:r>
      <w:r w:rsidR="008B032B" w:rsidRPr="006B2795">
        <w:t xml:space="preserve">: </w:t>
      </w:r>
      <w:r w:rsidRPr="006B2795">
        <w:t xml:space="preserve">First name Family </w:t>
      </w:r>
      <w:r w:rsidR="008B032B" w:rsidRPr="006B2795">
        <w:t>name</w:t>
      </w:r>
    </w:p>
    <w:p w14:paraId="5A5652F3" w14:textId="77777777" w:rsidR="002C3EE2" w:rsidRPr="006B2795" w:rsidRDefault="00935439" w:rsidP="006B2795">
      <w:pPr>
        <w:pStyle w:val="Frstasida"/>
      </w:pPr>
      <w:r w:rsidRPr="006B2795">
        <w:t xml:space="preserve">Supervisor: First name Family </w:t>
      </w:r>
      <w:r w:rsidR="008B032B" w:rsidRPr="006B2795">
        <w:t>name</w:t>
      </w:r>
    </w:p>
    <w:p w14:paraId="3CB90C65" w14:textId="77777777" w:rsidR="002C3EE2" w:rsidRPr="006B2795" w:rsidRDefault="00935439" w:rsidP="006B2795">
      <w:pPr>
        <w:pStyle w:val="Frstasida"/>
      </w:pPr>
      <w:r w:rsidRPr="006B2795">
        <w:t xml:space="preserve">Examiner: First name Family </w:t>
      </w:r>
      <w:r w:rsidR="008B032B" w:rsidRPr="006B2795">
        <w:t>name</w:t>
      </w:r>
    </w:p>
    <w:p w14:paraId="221D498C" w14:textId="77777777" w:rsidR="006B2795" w:rsidRDefault="006B2795" w:rsidP="006B2795">
      <w:pPr>
        <w:pStyle w:val="Frstasida"/>
      </w:pPr>
    </w:p>
    <w:p w14:paraId="589B44F1" w14:textId="77777777" w:rsidR="006B2795" w:rsidRDefault="006B2795" w:rsidP="006B2795">
      <w:pPr>
        <w:pStyle w:val="Frstasida"/>
        <w:sectPr w:rsidR="006B2795" w:rsidSect="006B2795">
          <w:headerReference w:type="first" r:id="rId8"/>
          <w:pgSz w:w="11906" w:h="16838" w:code="9"/>
          <w:pgMar w:top="7938" w:right="1276" w:bottom="851" w:left="1418" w:header="567" w:footer="567" w:gutter="0"/>
          <w:cols w:space="708"/>
          <w:titlePg/>
          <w:docGrid w:linePitch="360"/>
        </w:sectPr>
      </w:pPr>
    </w:p>
    <w:p w14:paraId="57B0BD85" w14:textId="24EF9325" w:rsidR="00BC532F" w:rsidRPr="003A7180" w:rsidRDefault="00D60165" w:rsidP="00F447A7">
      <w:pPr>
        <w:jc w:val="both"/>
        <w:rPr>
          <w:b/>
          <w:bCs/>
          <w:sz w:val="24"/>
          <w:szCs w:val="24"/>
          <w:lang w:val="sv-SE"/>
        </w:rPr>
      </w:pPr>
      <w:r w:rsidRPr="003A7180">
        <w:rPr>
          <w:b/>
          <w:bCs/>
          <w:sz w:val="24"/>
          <w:szCs w:val="24"/>
          <w:lang w:val="sv-SE"/>
        </w:rPr>
        <w:lastRenderedPageBreak/>
        <w:t>Method</w:t>
      </w:r>
    </w:p>
    <w:p w14:paraId="08BA8C35" w14:textId="77A170B1" w:rsidR="007531AD" w:rsidRDefault="007531AD" w:rsidP="00F447A7">
      <w:pPr>
        <w:jc w:val="both"/>
        <w:rPr>
          <w:lang w:val="sv-SE"/>
        </w:rPr>
      </w:pPr>
    </w:p>
    <w:p w14:paraId="157D5895" w14:textId="5AED42FE" w:rsidR="003A7180" w:rsidRDefault="002501B8" w:rsidP="00D73F37">
      <w:pPr>
        <w:spacing w:after="0"/>
        <w:jc w:val="both"/>
        <w:rPr>
          <w:b/>
          <w:bCs/>
          <w:lang w:val="sv-SE"/>
        </w:rPr>
      </w:pPr>
      <w:r>
        <w:rPr>
          <w:b/>
          <w:bCs/>
          <w:lang w:val="sv-SE"/>
        </w:rPr>
        <w:t>Hardware</w:t>
      </w:r>
    </w:p>
    <w:p w14:paraId="25BF3345" w14:textId="693DB4A8" w:rsidR="003A7180" w:rsidRDefault="00DA32CD" w:rsidP="00F447A7">
      <w:pPr>
        <w:pStyle w:val="Liststycke"/>
        <w:numPr>
          <w:ilvl w:val="0"/>
          <w:numId w:val="6"/>
        </w:numPr>
        <w:jc w:val="both"/>
        <w:rPr>
          <w:lang w:val="en-US"/>
        </w:rPr>
      </w:pPr>
      <w:r w:rsidRPr="002F4812">
        <w:rPr>
          <w:lang w:val="en-US"/>
        </w:rPr>
        <w:t>Intel core i7, 8</w:t>
      </w:r>
      <w:r w:rsidR="004C72FF">
        <w:rPr>
          <w:lang w:val="en-US"/>
        </w:rPr>
        <w:t>-core</w:t>
      </w:r>
      <w:r w:rsidRPr="002F4812">
        <w:rPr>
          <w:lang w:val="en-US"/>
        </w:rPr>
        <w:t xml:space="preserve">, </w:t>
      </w:r>
      <w:r w:rsidR="00245BD9">
        <w:rPr>
          <w:lang w:val="en-US"/>
        </w:rPr>
        <w:t>3</w:t>
      </w:r>
      <w:r w:rsidR="002F4812" w:rsidRPr="002F4812">
        <w:rPr>
          <w:lang w:val="en-US"/>
        </w:rPr>
        <w:t>,</w:t>
      </w:r>
      <w:r w:rsidR="00245BD9">
        <w:rPr>
          <w:lang w:val="en-US"/>
        </w:rPr>
        <w:t>2</w:t>
      </w:r>
      <w:r w:rsidR="002F4812" w:rsidRPr="002F4812">
        <w:rPr>
          <w:lang w:val="en-US"/>
        </w:rPr>
        <w:t>0G</w:t>
      </w:r>
      <w:r w:rsidR="00AE1D34">
        <w:rPr>
          <w:lang w:val="en-US"/>
        </w:rPr>
        <w:t>H</w:t>
      </w:r>
      <w:r w:rsidR="002F4812">
        <w:rPr>
          <w:lang w:val="en-US"/>
        </w:rPr>
        <w:t>z</w:t>
      </w:r>
    </w:p>
    <w:p w14:paraId="5201362A" w14:textId="5A86F692" w:rsidR="00EA3C2E" w:rsidRDefault="00EA3C2E" w:rsidP="00F447A7">
      <w:pPr>
        <w:pStyle w:val="Liststycke"/>
        <w:numPr>
          <w:ilvl w:val="0"/>
          <w:numId w:val="6"/>
        </w:numPr>
        <w:jc w:val="both"/>
        <w:rPr>
          <w:lang w:val="en-US"/>
        </w:rPr>
      </w:pPr>
      <w:r>
        <w:rPr>
          <w:lang w:val="en-US"/>
        </w:rPr>
        <w:t>16Gb RAM</w:t>
      </w:r>
    </w:p>
    <w:p w14:paraId="019BD978" w14:textId="77777777" w:rsidR="00BF04A3" w:rsidRDefault="002B52FC" w:rsidP="00F447A7">
      <w:pPr>
        <w:pStyle w:val="Liststycke"/>
        <w:numPr>
          <w:ilvl w:val="0"/>
          <w:numId w:val="6"/>
        </w:numPr>
        <w:jc w:val="both"/>
        <w:rPr>
          <w:lang w:val="en-US"/>
        </w:rPr>
      </w:pPr>
      <w:r>
        <w:rPr>
          <w:lang w:val="en-US"/>
        </w:rPr>
        <w:t xml:space="preserve">IntelR </w:t>
      </w:r>
      <w:r w:rsidR="004C72FF">
        <w:rPr>
          <w:lang w:val="en-US"/>
        </w:rPr>
        <w:t>irisR Xe Graphics</w:t>
      </w:r>
      <w:r w:rsidR="00BF452F">
        <w:rPr>
          <w:lang w:val="en-US"/>
        </w:rPr>
        <w:t>, 1Gb, 32bit</w:t>
      </w:r>
    </w:p>
    <w:p w14:paraId="7BEBCD24" w14:textId="716F6274" w:rsidR="00BF04A3" w:rsidRPr="002501B8" w:rsidRDefault="002501B8" w:rsidP="00D73F37">
      <w:pPr>
        <w:spacing w:after="0"/>
        <w:jc w:val="both"/>
        <w:rPr>
          <w:b/>
          <w:bCs/>
          <w:lang w:val="en-US"/>
        </w:rPr>
      </w:pPr>
      <w:r w:rsidRPr="002501B8">
        <w:rPr>
          <w:b/>
          <w:bCs/>
          <w:lang w:val="en-US"/>
        </w:rPr>
        <w:t>Sof</w:t>
      </w:r>
      <w:r>
        <w:rPr>
          <w:b/>
          <w:bCs/>
          <w:lang w:val="en-US"/>
        </w:rPr>
        <w:t>tware</w:t>
      </w:r>
    </w:p>
    <w:p w14:paraId="5DCE0E96" w14:textId="4178FD4C" w:rsidR="00C60357" w:rsidRPr="00865607" w:rsidRDefault="00C60357" w:rsidP="00F447A7">
      <w:pPr>
        <w:pStyle w:val="Liststycke"/>
        <w:numPr>
          <w:ilvl w:val="0"/>
          <w:numId w:val="9"/>
        </w:numPr>
        <w:jc w:val="both"/>
        <w:rPr>
          <w:lang w:val="en-US"/>
        </w:rPr>
      </w:pPr>
      <w:r w:rsidRPr="00865607">
        <w:rPr>
          <w:lang w:val="en-US"/>
        </w:rPr>
        <w:t>Adobe Photoshop (2022)</w:t>
      </w:r>
    </w:p>
    <w:p w14:paraId="15DF9F2E" w14:textId="2A035B30" w:rsidR="00FB6175" w:rsidRPr="00865607" w:rsidRDefault="00C90616" w:rsidP="00F447A7">
      <w:pPr>
        <w:pStyle w:val="Liststycke"/>
        <w:numPr>
          <w:ilvl w:val="0"/>
          <w:numId w:val="9"/>
        </w:numPr>
        <w:jc w:val="both"/>
        <w:rPr>
          <w:lang w:val="en-US"/>
        </w:rPr>
      </w:pPr>
      <w:r w:rsidRPr="00865607">
        <w:rPr>
          <w:lang w:val="en-US"/>
        </w:rPr>
        <w:t xml:space="preserve">FWTools </w:t>
      </w:r>
      <w:r w:rsidR="00D64E16" w:rsidRPr="00865607">
        <w:rPr>
          <w:lang w:val="en-US"/>
        </w:rPr>
        <w:t xml:space="preserve">(Version </w:t>
      </w:r>
      <w:r w:rsidRPr="00865607">
        <w:rPr>
          <w:lang w:val="en-US"/>
        </w:rPr>
        <w:t>2.4.7</w:t>
      </w:r>
      <w:r w:rsidR="00D64E16" w:rsidRPr="00865607">
        <w:rPr>
          <w:lang w:val="en-US"/>
        </w:rPr>
        <w:t>)</w:t>
      </w:r>
      <w:r w:rsidRPr="00865607">
        <w:rPr>
          <w:lang w:val="en-US"/>
        </w:rPr>
        <w:t xml:space="preserve"> </w:t>
      </w:r>
    </w:p>
    <w:p w14:paraId="08DEC5AB" w14:textId="3EE00C02" w:rsidR="00561828" w:rsidRDefault="00561828" w:rsidP="00F447A7">
      <w:pPr>
        <w:pStyle w:val="Liststycke"/>
        <w:numPr>
          <w:ilvl w:val="0"/>
          <w:numId w:val="9"/>
        </w:numPr>
        <w:jc w:val="both"/>
        <w:rPr>
          <w:lang w:val="sv-SE"/>
        </w:rPr>
      </w:pPr>
      <w:r w:rsidRPr="00865607">
        <w:rPr>
          <w:lang w:val="sv-SE"/>
        </w:rPr>
        <w:t>GDAL</w:t>
      </w:r>
      <w:r w:rsidR="00A3135A" w:rsidRPr="00865607">
        <w:rPr>
          <w:lang w:val="sv-SE"/>
        </w:rPr>
        <w:t xml:space="preserve"> (2022)</w:t>
      </w:r>
    </w:p>
    <w:p w14:paraId="7A989A2B" w14:textId="2478761E" w:rsidR="00B54787" w:rsidRDefault="00B54787" w:rsidP="00F447A7">
      <w:pPr>
        <w:pStyle w:val="Liststycke"/>
        <w:numPr>
          <w:ilvl w:val="0"/>
          <w:numId w:val="9"/>
        </w:numPr>
        <w:jc w:val="both"/>
        <w:rPr>
          <w:lang w:val="sv-SE"/>
        </w:rPr>
      </w:pPr>
      <w:r>
        <w:rPr>
          <w:lang w:val="sv-SE"/>
        </w:rPr>
        <w:t>GRASS (2022)</w:t>
      </w:r>
    </w:p>
    <w:p w14:paraId="09A12C58" w14:textId="7B2496A6" w:rsidR="007D6478" w:rsidRDefault="007D6478" w:rsidP="00F447A7">
      <w:pPr>
        <w:pStyle w:val="Liststycke"/>
        <w:numPr>
          <w:ilvl w:val="0"/>
          <w:numId w:val="9"/>
        </w:numPr>
        <w:jc w:val="both"/>
        <w:rPr>
          <w:lang w:val="sv-SE"/>
        </w:rPr>
      </w:pPr>
      <w:r>
        <w:rPr>
          <w:lang w:val="sv-SE"/>
        </w:rPr>
        <w:t>NumPy (202</w:t>
      </w:r>
      <w:r w:rsidR="005814F7">
        <w:rPr>
          <w:lang w:val="sv-SE"/>
        </w:rPr>
        <w:t>3</w:t>
      </w:r>
      <w:r>
        <w:rPr>
          <w:lang w:val="sv-SE"/>
        </w:rPr>
        <w:t>)</w:t>
      </w:r>
    </w:p>
    <w:p w14:paraId="655870D4" w14:textId="0E4BAE4A" w:rsidR="00694C89" w:rsidRPr="00865607" w:rsidRDefault="00694C89" w:rsidP="00F447A7">
      <w:pPr>
        <w:pStyle w:val="Liststycke"/>
        <w:numPr>
          <w:ilvl w:val="0"/>
          <w:numId w:val="9"/>
        </w:numPr>
        <w:jc w:val="both"/>
        <w:rPr>
          <w:lang w:val="sv-SE"/>
        </w:rPr>
      </w:pPr>
      <w:r>
        <w:rPr>
          <w:lang w:val="sv-SE"/>
        </w:rPr>
        <w:t>Python (Version 3.11.2)</w:t>
      </w:r>
    </w:p>
    <w:p w14:paraId="6E2B2C52" w14:textId="43D56276" w:rsidR="001D6E39" w:rsidRPr="00865607" w:rsidRDefault="001D6E39" w:rsidP="00F447A7">
      <w:pPr>
        <w:pStyle w:val="Liststycke"/>
        <w:numPr>
          <w:ilvl w:val="0"/>
          <w:numId w:val="9"/>
        </w:numPr>
        <w:jc w:val="both"/>
        <w:rPr>
          <w:lang w:val="sv-SE"/>
        </w:rPr>
      </w:pPr>
      <w:r w:rsidRPr="00865607">
        <w:rPr>
          <w:lang w:val="sv-SE"/>
        </w:rPr>
        <w:t>R (Version 4.2.2)</w:t>
      </w:r>
    </w:p>
    <w:p w14:paraId="0C3D985B" w14:textId="62C2B861" w:rsidR="00931581" w:rsidRPr="00865607" w:rsidRDefault="00931581" w:rsidP="00F447A7">
      <w:pPr>
        <w:pStyle w:val="Liststycke"/>
        <w:numPr>
          <w:ilvl w:val="0"/>
          <w:numId w:val="9"/>
        </w:numPr>
        <w:jc w:val="both"/>
        <w:rPr>
          <w:lang w:val="sv-SE"/>
        </w:rPr>
      </w:pPr>
      <w:r w:rsidRPr="00865607">
        <w:rPr>
          <w:lang w:val="sv-SE"/>
        </w:rPr>
        <w:t>R</w:t>
      </w:r>
      <w:r w:rsidR="00FE7243" w:rsidRPr="00865607">
        <w:rPr>
          <w:lang w:val="sv-SE"/>
        </w:rPr>
        <w:t>Studio</w:t>
      </w:r>
      <w:r w:rsidR="00A37BBA" w:rsidRPr="00865607">
        <w:rPr>
          <w:lang w:val="sv-SE"/>
        </w:rPr>
        <w:t xml:space="preserve"> (Version 2022.12.0)</w:t>
      </w:r>
    </w:p>
    <w:p w14:paraId="7B14311F" w14:textId="7E816EBA" w:rsidR="007A290D" w:rsidRDefault="007A290D" w:rsidP="00F447A7">
      <w:pPr>
        <w:pStyle w:val="Liststycke"/>
        <w:numPr>
          <w:ilvl w:val="0"/>
          <w:numId w:val="9"/>
        </w:numPr>
        <w:jc w:val="both"/>
        <w:rPr>
          <w:lang w:val="sv-SE"/>
        </w:rPr>
      </w:pPr>
      <w:r w:rsidRPr="00865607">
        <w:rPr>
          <w:lang w:val="sv-SE"/>
        </w:rPr>
        <w:t xml:space="preserve">R </w:t>
      </w:r>
      <w:r w:rsidR="00F85F0D" w:rsidRPr="00865607">
        <w:rPr>
          <w:lang w:val="sv-SE"/>
        </w:rPr>
        <w:t>p</w:t>
      </w:r>
      <w:r w:rsidRPr="00865607">
        <w:rPr>
          <w:lang w:val="sv-SE"/>
        </w:rPr>
        <w:t>ackage</w:t>
      </w:r>
      <w:r w:rsidR="003E7A92" w:rsidRPr="00865607">
        <w:rPr>
          <w:lang w:val="sv-SE"/>
        </w:rPr>
        <w:t xml:space="preserve"> tidyverse (Version 2.0.0)</w:t>
      </w:r>
    </w:p>
    <w:p w14:paraId="323AAD25" w14:textId="211ABDB9" w:rsidR="00FC1731" w:rsidRPr="00865607" w:rsidRDefault="00FC1731" w:rsidP="00F447A7">
      <w:pPr>
        <w:pStyle w:val="Liststycke"/>
        <w:numPr>
          <w:ilvl w:val="0"/>
          <w:numId w:val="9"/>
        </w:numPr>
        <w:jc w:val="both"/>
        <w:rPr>
          <w:lang w:val="sv-SE"/>
        </w:rPr>
      </w:pPr>
      <w:r>
        <w:rPr>
          <w:lang w:val="sv-SE"/>
        </w:rPr>
        <w:t>Value Tool</w:t>
      </w:r>
      <w:r w:rsidR="00AA099B">
        <w:rPr>
          <w:lang w:val="sv-SE"/>
        </w:rPr>
        <w:t xml:space="preserve"> (Version 3.0.15)</w:t>
      </w:r>
    </w:p>
    <w:p w14:paraId="6A8ACE49" w14:textId="31851D63" w:rsidR="003D654E" w:rsidRDefault="00057FF6" w:rsidP="00F447A7">
      <w:pPr>
        <w:pStyle w:val="Liststycke"/>
        <w:numPr>
          <w:ilvl w:val="0"/>
          <w:numId w:val="9"/>
        </w:numPr>
        <w:jc w:val="both"/>
        <w:rPr>
          <w:lang w:val="sv-SE"/>
        </w:rPr>
      </w:pPr>
      <w:r w:rsidRPr="00865607">
        <w:rPr>
          <w:lang w:val="sv-SE"/>
        </w:rPr>
        <w:t>QGIS (Version 3.26.3)</w:t>
      </w:r>
    </w:p>
    <w:p w14:paraId="593B3E5D" w14:textId="77777777" w:rsidR="00CE4BCA" w:rsidRPr="00CE4BCA" w:rsidRDefault="00CE4BCA" w:rsidP="00F447A7">
      <w:pPr>
        <w:pStyle w:val="Liststycke"/>
        <w:numPr>
          <w:ilvl w:val="0"/>
          <w:numId w:val="0"/>
        </w:numPr>
        <w:ind w:left="720"/>
        <w:jc w:val="both"/>
        <w:rPr>
          <w:lang w:val="sv-SE"/>
        </w:rPr>
      </w:pPr>
    </w:p>
    <w:p w14:paraId="076D3349" w14:textId="503103B2" w:rsidR="007531AD" w:rsidRPr="007531AD" w:rsidRDefault="007531AD" w:rsidP="00D73F37">
      <w:pPr>
        <w:spacing w:after="0"/>
        <w:jc w:val="both"/>
        <w:rPr>
          <w:b/>
          <w:bCs/>
          <w:lang w:val="sv-SE"/>
        </w:rPr>
      </w:pPr>
      <w:r w:rsidRPr="007531AD">
        <w:rPr>
          <w:b/>
          <w:bCs/>
          <w:lang w:val="sv-SE"/>
        </w:rPr>
        <w:t>Data</w:t>
      </w:r>
      <w:r w:rsidR="00E54D29">
        <w:rPr>
          <w:b/>
          <w:bCs/>
          <w:lang w:val="sv-SE"/>
        </w:rPr>
        <w:t xml:space="preserve"> collection</w:t>
      </w:r>
    </w:p>
    <w:p w14:paraId="46886F88" w14:textId="496E5497" w:rsidR="00F43DD5" w:rsidRPr="00E54D29" w:rsidRDefault="00F43DD5" w:rsidP="0049664F">
      <w:pPr>
        <w:pStyle w:val="Liststycke"/>
        <w:numPr>
          <w:ilvl w:val="0"/>
          <w:numId w:val="0"/>
        </w:numPr>
        <w:jc w:val="both"/>
        <w:rPr>
          <w:lang w:val="en-US"/>
        </w:rPr>
      </w:pPr>
      <w:r w:rsidRPr="00E54D29">
        <w:rPr>
          <w:lang w:val="en-US"/>
        </w:rPr>
        <w:t>Data on temperature and oxygen f</w:t>
      </w:r>
      <w:r w:rsidR="00806AF8">
        <w:rPr>
          <w:lang w:val="en-US"/>
        </w:rPr>
        <w:t xml:space="preserve">rom </w:t>
      </w:r>
      <w:r w:rsidRPr="00E54D29">
        <w:rPr>
          <w:lang w:val="en-US"/>
        </w:rPr>
        <w:t>the measuring stations were retrieved in .xlsx format from SLU Miljödata MVM (2023) with the following selection:</w:t>
      </w:r>
    </w:p>
    <w:p w14:paraId="52E58293" w14:textId="77777777" w:rsidR="00F43DD5" w:rsidRPr="00E54D29" w:rsidRDefault="00F43DD5" w:rsidP="00F43DD5">
      <w:pPr>
        <w:pStyle w:val="Liststycke"/>
        <w:numPr>
          <w:ilvl w:val="0"/>
          <w:numId w:val="0"/>
        </w:numPr>
        <w:ind w:left="360"/>
        <w:jc w:val="both"/>
        <w:rPr>
          <w:lang w:val="en-US"/>
        </w:rPr>
      </w:pPr>
    </w:p>
    <w:p w14:paraId="4068A8B5" w14:textId="0B196214" w:rsidR="007C7073" w:rsidRDefault="00F43DD5" w:rsidP="00F447A7">
      <w:pPr>
        <w:pStyle w:val="Liststycke"/>
        <w:numPr>
          <w:ilvl w:val="0"/>
          <w:numId w:val="3"/>
        </w:numPr>
        <w:jc w:val="both"/>
        <w:rPr>
          <w:lang w:val="sv-SE"/>
        </w:rPr>
      </w:pPr>
      <w:r>
        <w:rPr>
          <w:b/>
          <w:bCs/>
          <w:lang w:val="sv-SE"/>
        </w:rPr>
        <w:t>Sites</w:t>
      </w:r>
      <w:r w:rsidR="00C32715">
        <w:rPr>
          <w:lang w:val="sv-SE"/>
        </w:rPr>
        <w:t xml:space="preserve"> = ”Ekoln Vreta Udd”, ”Skarven”, ”Görväln S”, ”S. Björkfjärden SO”,             ”Granfj. Djurgårds Ud”, ”Galten”, ”Västeråsfjärden N”, ”Svinnegarnsviken”, ”Ulvhällsfjärden”, ”Blacken”, ”Prästfjärden”, ”Stockholm D”, ”Mälaren-Ulvsundasjön”, ”Gorran”, ”Lårstaviken”, ”Stora Ullfjärden”, ”Mälaren, Garnsviken”, ”Skofjärden”, ”Långtarmen”, ”Mälaren, Rödstenfjä”, ”Mälaren, Hilleshögvi”, ”Mälaren, Årstaviken”, ”Mälaren, Gripsholmsv”, ”Marielundsfjärden”, ”Mälaren, Brobyviken”, ”Strängnäsfjärden”, ”Sörfjärden”, ”Väsbyviken”, ”Mälaren, Köpingsvike”, ”Mälaren, Freden”, ”Västeråsfjärden S”, ”Oxfjärden”, ”Mälaren, Arnöfjärden”.</w:t>
      </w:r>
    </w:p>
    <w:p w14:paraId="7497B6F2" w14:textId="055A3103" w:rsidR="00C32715" w:rsidRDefault="00C44A98" w:rsidP="00F447A7">
      <w:pPr>
        <w:pStyle w:val="Liststycke"/>
        <w:numPr>
          <w:ilvl w:val="0"/>
          <w:numId w:val="3"/>
        </w:numPr>
        <w:jc w:val="both"/>
        <w:rPr>
          <w:lang w:val="sv-SE"/>
        </w:rPr>
      </w:pPr>
      <w:r>
        <w:rPr>
          <w:b/>
          <w:bCs/>
          <w:lang w:val="sv-SE"/>
        </w:rPr>
        <w:t>Sampling medium</w:t>
      </w:r>
      <w:r w:rsidR="007C7073">
        <w:rPr>
          <w:lang w:val="sv-SE"/>
        </w:rPr>
        <w:t xml:space="preserve"> = ”</w:t>
      </w:r>
      <w:r>
        <w:rPr>
          <w:lang w:val="sv-SE"/>
        </w:rPr>
        <w:t>Lake</w:t>
      </w:r>
      <w:r w:rsidR="007C7073">
        <w:rPr>
          <w:lang w:val="sv-SE"/>
        </w:rPr>
        <w:t>”</w:t>
      </w:r>
      <w:r w:rsidR="00C32715">
        <w:rPr>
          <w:lang w:val="sv-SE"/>
        </w:rPr>
        <w:t xml:space="preserve">  </w:t>
      </w:r>
    </w:p>
    <w:p w14:paraId="7B319479" w14:textId="234E4A67" w:rsidR="007C7073" w:rsidRDefault="007C7073" w:rsidP="00F447A7">
      <w:pPr>
        <w:pStyle w:val="Liststycke"/>
        <w:numPr>
          <w:ilvl w:val="0"/>
          <w:numId w:val="3"/>
        </w:numPr>
        <w:jc w:val="both"/>
        <w:rPr>
          <w:lang w:val="sv-SE"/>
        </w:rPr>
      </w:pPr>
      <w:r>
        <w:rPr>
          <w:b/>
          <w:bCs/>
          <w:lang w:val="sv-SE"/>
        </w:rPr>
        <w:t>Produ</w:t>
      </w:r>
      <w:r w:rsidR="00C44A98">
        <w:rPr>
          <w:b/>
          <w:bCs/>
          <w:lang w:val="sv-SE"/>
        </w:rPr>
        <w:t>c</w:t>
      </w:r>
      <w:r>
        <w:rPr>
          <w:b/>
          <w:bCs/>
          <w:lang w:val="sv-SE"/>
        </w:rPr>
        <w:t xml:space="preserve">t </w:t>
      </w:r>
      <w:r>
        <w:rPr>
          <w:lang w:val="sv-SE"/>
        </w:rPr>
        <w:t>= ”</w:t>
      </w:r>
      <w:r w:rsidR="00C44A98">
        <w:rPr>
          <w:lang w:val="sv-SE"/>
        </w:rPr>
        <w:t>Water chemistry</w:t>
      </w:r>
      <w:r>
        <w:rPr>
          <w:lang w:val="sv-SE"/>
        </w:rPr>
        <w:t>”</w:t>
      </w:r>
    </w:p>
    <w:p w14:paraId="15ECB475" w14:textId="4CFDD274" w:rsidR="00D60165" w:rsidRPr="00E54D29" w:rsidRDefault="00C32715" w:rsidP="00F447A7">
      <w:pPr>
        <w:pStyle w:val="Liststycke"/>
        <w:numPr>
          <w:ilvl w:val="0"/>
          <w:numId w:val="3"/>
        </w:numPr>
        <w:jc w:val="both"/>
        <w:rPr>
          <w:lang w:val="en-US"/>
        </w:rPr>
      </w:pPr>
      <w:r w:rsidRPr="00E54D29">
        <w:rPr>
          <w:b/>
          <w:bCs/>
          <w:lang w:val="en-US"/>
        </w:rPr>
        <w:t xml:space="preserve">Parameter </w:t>
      </w:r>
      <w:r w:rsidRPr="00E54D29">
        <w:rPr>
          <w:lang w:val="en-US"/>
        </w:rPr>
        <w:t>= ”</w:t>
      </w:r>
      <w:r w:rsidR="00C44A98" w:rsidRPr="00E54D29">
        <w:rPr>
          <w:lang w:val="en-US"/>
        </w:rPr>
        <w:t>Oxygen con</w:t>
      </w:r>
      <w:r w:rsidR="000C6C4D" w:rsidRPr="00E54D29">
        <w:rPr>
          <w:lang w:val="en-US"/>
        </w:rPr>
        <w:t>tent</w:t>
      </w:r>
      <w:r w:rsidRPr="00E54D29">
        <w:rPr>
          <w:lang w:val="en-US"/>
        </w:rPr>
        <w:t>”, ”</w:t>
      </w:r>
      <w:r w:rsidR="000C6C4D" w:rsidRPr="00E54D29">
        <w:rPr>
          <w:lang w:val="en-US"/>
        </w:rPr>
        <w:t>Water temperature</w:t>
      </w:r>
      <w:r w:rsidRPr="00E54D29">
        <w:rPr>
          <w:lang w:val="en-US"/>
        </w:rPr>
        <w:t>”</w:t>
      </w:r>
    </w:p>
    <w:p w14:paraId="187FED83" w14:textId="1881203E" w:rsidR="007C7073" w:rsidRPr="00C32715" w:rsidRDefault="007C7073" w:rsidP="00F447A7">
      <w:pPr>
        <w:pStyle w:val="Liststycke"/>
        <w:numPr>
          <w:ilvl w:val="0"/>
          <w:numId w:val="3"/>
        </w:numPr>
        <w:jc w:val="both"/>
        <w:rPr>
          <w:lang w:val="sv-SE"/>
        </w:rPr>
      </w:pPr>
      <w:r>
        <w:rPr>
          <w:b/>
          <w:bCs/>
          <w:lang w:val="sv-SE"/>
        </w:rPr>
        <w:t>Ti</w:t>
      </w:r>
      <w:r w:rsidR="00E54D29">
        <w:rPr>
          <w:b/>
          <w:bCs/>
          <w:lang w:val="sv-SE"/>
        </w:rPr>
        <w:t>me</w:t>
      </w:r>
      <w:r>
        <w:rPr>
          <w:lang w:val="sv-SE"/>
        </w:rPr>
        <w:t xml:space="preserve"> = ”2017-07-18 – 2022-09-15” </w:t>
      </w:r>
    </w:p>
    <w:p w14:paraId="21A206B7" w14:textId="77777777" w:rsidR="00B44766" w:rsidRPr="00B44766" w:rsidRDefault="00B44766" w:rsidP="00B44766">
      <w:pPr>
        <w:widowControl/>
        <w:spacing w:after="0" w:line="240" w:lineRule="auto"/>
        <w:jc w:val="both"/>
        <w:rPr>
          <w:lang w:val="en-US"/>
        </w:rPr>
      </w:pPr>
      <w:r w:rsidRPr="00B44766">
        <w:rPr>
          <w:lang w:val="en-US"/>
        </w:rPr>
        <w:t xml:space="preserve">A copy of the .xlsx file was saved as a CSV file. Since the data was separated with both "," and "." and R can only handle one separator, the file was opened in Windows Notepad where the function "Replace" was used to replace all "," with ".". </w:t>
      </w:r>
    </w:p>
    <w:p w14:paraId="5FE85094" w14:textId="77777777" w:rsidR="00B44766" w:rsidRPr="00B44766" w:rsidRDefault="00B44766" w:rsidP="00B44766">
      <w:pPr>
        <w:widowControl/>
        <w:spacing w:after="0" w:line="240" w:lineRule="auto"/>
        <w:jc w:val="both"/>
        <w:rPr>
          <w:lang w:val="en-US"/>
        </w:rPr>
      </w:pPr>
    </w:p>
    <w:p w14:paraId="6E681D26" w14:textId="77777777" w:rsidR="00B44766" w:rsidRPr="00B44766" w:rsidRDefault="00B44766" w:rsidP="00B44766">
      <w:pPr>
        <w:widowControl/>
        <w:spacing w:after="0" w:line="240" w:lineRule="auto"/>
        <w:jc w:val="both"/>
        <w:rPr>
          <w:lang w:val="en-US"/>
        </w:rPr>
      </w:pPr>
      <w:r w:rsidRPr="00B44766">
        <w:rPr>
          <w:lang w:val="en-US"/>
        </w:rPr>
        <w:t xml:space="preserve">Charts for Lake Mälaren were downloaded from SLU's Geodata extraction tool (2023) where the extent was set to the entire lake. Then "Sjöfartsverket: Sjökort latets (S-57) Nautical Chart" was ordered. Since files in S-57 format cannot be used in QGIS, the files were converted to .shp format with the function "ogr2ogr" (GDAL, 2023). The function was run in FWTools Shell version 2.4.7 with the syntax "ogr2ogr -skipfailures output input" where "output" was set to the path of an empty folder on the computer's hard drive and "input" to the path of the S-57 </w:t>
      </w:r>
      <w:r w:rsidRPr="00B44766">
        <w:rPr>
          <w:lang w:val="en-US"/>
        </w:rPr>
        <w:lastRenderedPageBreak/>
        <w:t xml:space="preserve">file. The procedure was repeated for all S-57 files that came with the order from the Geodata extraction tool (2023). </w:t>
      </w:r>
    </w:p>
    <w:p w14:paraId="2B331D69" w14:textId="77777777" w:rsidR="00B44766" w:rsidRPr="00B44766" w:rsidRDefault="00B44766" w:rsidP="00B44766">
      <w:pPr>
        <w:widowControl/>
        <w:spacing w:after="0" w:line="240" w:lineRule="auto"/>
        <w:jc w:val="both"/>
        <w:rPr>
          <w:lang w:val="en-US"/>
        </w:rPr>
      </w:pPr>
    </w:p>
    <w:p w14:paraId="0FE289E4" w14:textId="3BB48722" w:rsidR="003B6CC4" w:rsidRPr="00B44766" w:rsidRDefault="00B44766" w:rsidP="00B44766">
      <w:pPr>
        <w:widowControl/>
        <w:spacing w:after="0" w:line="240" w:lineRule="auto"/>
        <w:jc w:val="both"/>
        <w:rPr>
          <w:lang w:val="en-US"/>
        </w:rPr>
      </w:pPr>
      <w:r w:rsidRPr="00B44766">
        <w:rPr>
          <w:lang w:val="en-US"/>
        </w:rPr>
        <w:t xml:space="preserve">Since the Swedish Maritime Administration's chart only covers depths down to 30 metres, the chart was supplemented with depth data from Genesis Maps (2023). 85 screenshots were taken with the highest level of detail of the lake where the stations "Skarven" and "Görveln S" are located and saved in .jpeg format. The files were then imported into Adobe Photoshop (2022) through "Files" &gt; "Scripts" &gt; "Load files into stack". Since 85 images were to be spread out and merged, the background canvas was made larger by "Image" &gt; "Canvas size" &gt; "Width = 200cm", "Height = 200cm, "Relative" &gt; "OK". The files were moved with "ctrl + left click" and overlapped so all the files created a complete coherent chart without gaps. The files were then merged by "Edit" &gt; "Auto-blend layers" &gt; "Panorama" &gt; "OK". Superfluous canvas was removed by selecting the extent and then "Image" &gt; "Crop". The merged file was named "genesis_merged" and then saved in .png format to retain </w:t>
      </w:r>
      <w:r w:rsidR="00550761">
        <w:rPr>
          <w:lang w:val="en-US"/>
        </w:rPr>
        <w:t>full</w:t>
      </w:r>
      <w:r w:rsidRPr="00B44766">
        <w:rPr>
          <w:lang w:val="en-US"/>
        </w:rPr>
        <w:t xml:space="preserve"> detail.</w:t>
      </w:r>
    </w:p>
    <w:p w14:paraId="6A056AB2" w14:textId="6CDB111E" w:rsidR="007F6680" w:rsidRPr="00B44766" w:rsidRDefault="007F6680" w:rsidP="00F447A7">
      <w:pPr>
        <w:widowControl/>
        <w:spacing w:after="0" w:line="240" w:lineRule="auto"/>
        <w:jc w:val="both"/>
        <w:rPr>
          <w:lang w:val="en-US"/>
        </w:rPr>
      </w:pPr>
    </w:p>
    <w:p w14:paraId="2B2C9FAA" w14:textId="00A19188" w:rsidR="007F6680" w:rsidRPr="006337E2" w:rsidRDefault="001B46B8" w:rsidP="00F447A7">
      <w:pPr>
        <w:widowControl/>
        <w:spacing w:after="0" w:line="240" w:lineRule="auto"/>
        <w:jc w:val="both"/>
        <w:rPr>
          <w:b/>
          <w:bCs/>
          <w:lang w:val="en-US"/>
        </w:rPr>
      </w:pPr>
      <w:r w:rsidRPr="006337E2">
        <w:rPr>
          <w:b/>
          <w:bCs/>
          <w:lang w:val="en-US"/>
        </w:rPr>
        <w:t>QGIS analysis</w:t>
      </w:r>
    </w:p>
    <w:p w14:paraId="092CE8E2" w14:textId="77777777" w:rsidR="005E68D7" w:rsidRPr="006337E2" w:rsidRDefault="005E68D7" w:rsidP="00F447A7">
      <w:pPr>
        <w:widowControl/>
        <w:spacing w:after="0" w:line="240" w:lineRule="auto"/>
        <w:jc w:val="both"/>
        <w:rPr>
          <w:b/>
          <w:bCs/>
          <w:lang w:val="en-US"/>
        </w:rPr>
      </w:pPr>
    </w:p>
    <w:p w14:paraId="1EB71550" w14:textId="52EC7833" w:rsidR="007F6680" w:rsidRPr="006337E2" w:rsidRDefault="001E41AD" w:rsidP="00F447A7">
      <w:pPr>
        <w:widowControl/>
        <w:spacing w:after="0" w:line="240" w:lineRule="auto"/>
        <w:jc w:val="both"/>
        <w:rPr>
          <w:b/>
          <w:bCs/>
          <w:lang w:val="en-US"/>
        </w:rPr>
      </w:pPr>
      <w:r w:rsidRPr="006337E2">
        <w:rPr>
          <w:b/>
          <w:bCs/>
          <w:lang w:val="en-US"/>
        </w:rPr>
        <w:t xml:space="preserve">Import and </w:t>
      </w:r>
      <w:r w:rsidR="00FE7E81" w:rsidRPr="006337E2">
        <w:rPr>
          <w:b/>
          <w:bCs/>
          <w:lang w:val="en-US"/>
        </w:rPr>
        <w:t>prepare</w:t>
      </w:r>
      <w:r w:rsidRPr="006337E2">
        <w:rPr>
          <w:b/>
          <w:bCs/>
          <w:lang w:val="en-US"/>
        </w:rPr>
        <w:t xml:space="preserve"> data</w:t>
      </w:r>
    </w:p>
    <w:p w14:paraId="5D6D2F12" w14:textId="77777777" w:rsidR="000A3968" w:rsidRPr="000A3968" w:rsidRDefault="000A3968" w:rsidP="000A3968">
      <w:pPr>
        <w:widowControl/>
        <w:spacing w:after="0" w:line="240" w:lineRule="auto"/>
        <w:jc w:val="both"/>
        <w:rPr>
          <w:lang w:val="en-US"/>
        </w:rPr>
      </w:pPr>
      <w:r w:rsidRPr="000A3968">
        <w:rPr>
          <w:lang w:val="en-US"/>
        </w:rPr>
        <w:t xml:space="preserve">Lantmäteriet's terrain map and the converted S-57 files (the nautical chart) were imported as vector layers into QGIS version 3.26.3. The nautical chart was classified by depth value through "Layer properties" &gt; "Symbology" &gt; "Interval" &gt; "Value: DRVAL2" &gt; "Colour gradient: Blues" &gt; "Mode: Even interval" &gt; "Classes: 8" &gt; OK. The chart was delivered in two different levels of detail. The files comprising the chart with the highest level of detail were merged by "Merge vector layers" &gt; "Input layer: 'SE3CIE9S', 'SE3CIE9W', 'SE4DIE9S', 'SE4DIE9U', 'SE4DIE9W', 'SE4DIE9Y', 'SE4DIGHS', 'SE4DIGHU', 'SE4DIGHW', 'SE4DIGHY', 'SE5CIE9S', 'SE5DIE9W', 'SE5FIGHW', 'SE5GIFDY', 'SE6DIGHU', 'SE6EIFDU', 'SE6EIFDV', 'SE6EIFDW', 'SE6EIGHW', 'SE6FIFDY', 'SE6HIE9Y', 'SE6HIFDS', 'SE6HIFDT', 'SE6HIFDZ', 'SE6HIGHY'" &gt; "Wrapped: Save to file: 'nautical'" &gt; "OK". </w:t>
      </w:r>
    </w:p>
    <w:p w14:paraId="40B3B28F" w14:textId="77777777" w:rsidR="000A3968" w:rsidRPr="000A3968" w:rsidRDefault="000A3968" w:rsidP="000A3968">
      <w:pPr>
        <w:widowControl/>
        <w:spacing w:after="0" w:line="240" w:lineRule="auto"/>
        <w:jc w:val="both"/>
        <w:rPr>
          <w:lang w:val="en-US"/>
        </w:rPr>
      </w:pPr>
    </w:p>
    <w:p w14:paraId="48D5FCCD" w14:textId="77777777" w:rsidR="000A3968" w:rsidRPr="000A3968" w:rsidRDefault="000A3968" w:rsidP="000A3968">
      <w:pPr>
        <w:widowControl/>
        <w:spacing w:after="0" w:line="240" w:lineRule="auto"/>
        <w:jc w:val="both"/>
        <w:rPr>
          <w:lang w:val="en-US"/>
        </w:rPr>
      </w:pPr>
      <w:r w:rsidRPr="000A3968">
        <w:rPr>
          <w:lang w:val="en-US"/>
        </w:rPr>
        <w:t xml:space="preserve">The Swedish Maritime Administration's charts are delivered in the reference coordinate system "EPSG:4326 - WGS 84". Since the survey's terrain map is projected with "EPSG:3006 - SWEREF99 TM", the merged chart was re-projected to the same reference coordinate system through "Vector" &gt; "Data management tools" &gt; "Re-project layer" &gt; "Input layer: 'nautical'" &gt; "Target coordinate system: EPSG:3006 - SWEREF99 TM" &gt; "Re-projected: Save to file: 'nautical_sweref'" &gt; "OK". </w:t>
      </w:r>
    </w:p>
    <w:p w14:paraId="5450310B" w14:textId="77777777" w:rsidR="000A3968" w:rsidRPr="000A3968" w:rsidRDefault="000A3968" w:rsidP="000A3968">
      <w:pPr>
        <w:widowControl/>
        <w:spacing w:after="0" w:line="240" w:lineRule="auto"/>
        <w:jc w:val="both"/>
        <w:rPr>
          <w:lang w:val="en-US"/>
        </w:rPr>
      </w:pPr>
    </w:p>
    <w:p w14:paraId="1FBF5575" w14:textId="1D8E9869" w:rsidR="00FD79F6" w:rsidRDefault="000A3968" w:rsidP="000A3968">
      <w:pPr>
        <w:widowControl/>
        <w:spacing w:after="0" w:line="240" w:lineRule="auto"/>
        <w:jc w:val="both"/>
        <w:rPr>
          <w:lang w:val="en-US"/>
        </w:rPr>
      </w:pPr>
      <w:r w:rsidRPr="000A3968">
        <w:rPr>
          <w:lang w:val="en-US"/>
        </w:rPr>
        <w:t>The layer "genesis_merged" was georeferenced using the chart as a template and 20 control points through "Layer" &gt; "Georeferencer" &gt; "File" &gt; "Open raster" &gt; "Enter map coordinates" &gt; "From map window" &gt; "OK" &gt; "Transformation parameters" &gt; "Transformation type: Helmert" &gt; "Resampling Method: Nearest Neighbour" &gt; "Horizontal: 0</w:t>
      </w:r>
      <w:r w:rsidR="0052071E">
        <w:rPr>
          <w:lang w:val="en-US"/>
        </w:rPr>
        <w:t>,0</w:t>
      </w:r>
      <w:r w:rsidRPr="000A3968">
        <w:rPr>
          <w:lang w:val="en-US"/>
        </w:rPr>
        <w:t>" &gt; "Vertical: 0</w:t>
      </w:r>
      <w:r w:rsidR="0052071E">
        <w:rPr>
          <w:lang w:val="en-US"/>
        </w:rPr>
        <w:t>,0</w:t>
      </w:r>
      <w:r w:rsidRPr="000A3968">
        <w:rPr>
          <w:lang w:val="en-US"/>
        </w:rPr>
        <w:t>" &gt; "OK" &gt; "Start the georeferencer".  As the screenshots covered land structure, the raster was cropped by the extent of the chart by "Raster" &gt; "Extract" &gt; "Cut raster by mask layer" &gt; "Input layer: genesis_merged" &gt; "Mask layer: 'nautical_sweref'" &gt; "Cut: Save to file: 'genesis'" &gt; "OK".</w:t>
      </w:r>
    </w:p>
    <w:p w14:paraId="5ADA4B1A" w14:textId="77777777" w:rsidR="000A3968" w:rsidRPr="000A3968" w:rsidRDefault="000A3968" w:rsidP="000A3968">
      <w:pPr>
        <w:widowControl/>
        <w:spacing w:after="0" w:line="240" w:lineRule="auto"/>
        <w:jc w:val="both"/>
        <w:rPr>
          <w:lang w:val="en-US"/>
        </w:rPr>
      </w:pPr>
    </w:p>
    <w:p w14:paraId="0CFBAE93" w14:textId="7D6064F0" w:rsidR="00FD79F6" w:rsidRPr="00806AF8" w:rsidRDefault="00583B30" w:rsidP="00B711B9">
      <w:pPr>
        <w:widowControl/>
        <w:spacing w:after="0" w:line="240" w:lineRule="auto"/>
        <w:jc w:val="both"/>
        <w:rPr>
          <w:b/>
          <w:bCs/>
          <w:lang w:val="en-US"/>
        </w:rPr>
      </w:pPr>
      <w:r w:rsidRPr="00806AF8">
        <w:rPr>
          <w:b/>
          <w:bCs/>
          <w:lang w:val="en-US"/>
        </w:rPr>
        <w:t>Digitalize</w:t>
      </w:r>
      <w:r w:rsidR="001477AE" w:rsidRPr="00806AF8">
        <w:rPr>
          <w:b/>
          <w:bCs/>
          <w:lang w:val="en-US"/>
        </w:rPr>
        <w:t xml:space="preserve"> georeferenced .png</w:t>
      </w:r>
    </w:p>
    <w:p w14:paraId="323CB721" w14:textId="50CDF677" w:rsidR="00C91B13" w:rsidRPr="00C91B13" w:rsidRDefault="00C91B13" w:rsidP="00C91B13">
      <w:pPr>
        <w:widowControl/>
        <w:spacing w:after="0" w:line="240" w:lineRule="auto"/>
        <w:jc w:val="both"/>
        <w:rPr>
          <w:lang w:val="en-US"/>
        </w:rPr>
      </w:pPr>
      <w:r w:rsidRPr="00C91B13">
        <w:rPr>
          <w:lang w:val="en-US"/>
        </w:rPr>
        <w:t xml:space="preserve">Since the </w:t>
      </w:r>
      <w:r w:rsidR="00A77E71">
        <w:rPr>
          <w:lang w:val="en-US"/>
        </w:rPr>
        <w:t>dif</w:t>
      </w:r>
      <w:r w:rsidR="00B30D55">
        <w:rPr>
          <w:lang w:val="en-US"/>
        </w:rPr>
        <w:t>f</w:t>
      </w:r>
      <w:r w:rsidR="00A77E71">
        <w:rPr>
          <w:lang w:val="en-US"/>
        </w:rPr>
        <w:t xml:space="preserve">erent bands in the </w:t>
      </w:r>
      <w:r w:rsidRPr="00C91B13">
        <w:rPr>
          <w:lang w:val="en-US"/>
        </w:rPr>
        <w:t xml:space="preserve">multi-band colours of the 'genesis' layer have the same values, the symbology was set to greyscale to facilitate calculation in the raster calculator through 'Layer Properties' &gt; 'Symbology' &gt; 'Rendering Type: Single Band Grey'. The cell values of the cells that made up the depth curves of the 'genesis' layer (94-175) were obtained using the Value Tool (version 3.0.15). These values were then filtered from the original image using the "Raster Calculator" &gt; "Raster band: 'genesis'" &gt; "Output file target: Save to file: 'genesis_calculated'" &gt; "Spatial extent: Use the selected layer's extent" &gt; "Raster calculator expression: 'genesis' &gt;94 AND 'genesis' &lt;175" &gt; "OK". The result was a black map with white depth lines with value </w:t>
      </w:r>
      <w:r w:rsidR="00CA12FA">
        <w:rPr>
          <w:lang w:val="en-US"/>
        </w:rPr>
        <w:t>zero</w:t>
      </w:r>
      <w:r w:rsidRPr="00C91B13">
        <w:rPr>
          <w:lang w:val="en-US"/>
        </w:rPr>
        <w:t xml:space="preserve"> for all black cells and value </w:t>
      </w:r>
      <w:r w:rsidR="00CA12FA">
        <w:rPr>
          <w:lang w:val="en-US"/>
        </w:rPr>
        <w:t>one</w:t>
      </w:r>
      <w:r w:rsidRPr="00C91B13">
        <w:rPr>
          <w:lang w:val="en-US"/>
        </w:rPr>
        <w:t xml:space="preserve"> for all white cells. The raster file is saved with the size Int32 which places higher demands on the hardware for vectorisation than the specs given in the material part of this report. Therefore, the file is translated to Int16 through "Translate" &gt; </w:t>
      </w:r>
      <w:r w:rsidRPr="00C91B13">
        <w:rPr>
          <w:lang w:val="en-US"/>
        </w:rPr>
        <w:lastRenderedPageBreak/>
        <w:t xml:space="preserve">"Input layer: 'genesis_calculated'" &gt; "Output type: Int16" &gt; "Converted: Save to file: 'genesis_int16'" &gt; "OK". Since all cells with cell value </w:t>
      </w:r>
      <w:r w:rsidR="0036257E">
        <w:rPr>
          <w:lang w:val="en-US"/>
        </w:rPr>
        <w:t>zero</w:t>
      </w:r>
      <w:r w:rsidRPr="00C91B13">
        <w:rPr>
          <w:lang w:val="en-US"/>
        </w:rPr>
        <w:t xml:space="preserve"> should not be vectorised, these are set to NULL by "r.null" &gt; "Name of raster map for which to edit null values: 'genesis_int16'" &gt; "List of values to be set to NULL: 0" &gt; "Null raster: Save to file: 'genesis_rnull'" &gt; "OK". The depth lines are very tightly drawn where there is a large depth change in a short distance. These areas will result in a large polygon instead of the line polygons that</w:t>
      </w:r>
      <w:r w:rsidR="00814288">
        <w:rPr>
          <w:lang w:val="en-US"/>
        </w:rPr>
        <w:t xml:space="preserve"> the</w:t>
      </w:r>
      <w:r w:rsidRPr="00C91B13">
        <w:rPr>
          <w:lang w:val="en-US"/>
        </w:rPr>
        <w:t xml:space="preserve"> digitisation aims to produce. Therefore the lines are thinned with "r.thin" &gt; "Input raster layer to thin: 'genesis_rnull'" &gt; "Thinned: Save to file: 'genesis_rthin'"" &gt; "OK". The raster file was then vectorised by "r.to.vect" &gt; "Input raster layer: genesis_rthin" &gt; "Vectorized: Save to file: 'genesis_vectorized'" &gt; "OK". The vectorised lines are assigned corresponding depth values through "genesis_vectorized" &gt; "Attribute table" &gt; "Show selected objects". Then one line was selected at a time with "Select object". </w:t>
      </w:r>
    </w:p>
    <w:p w14:paraId="5E4A2BC7" w14:textId="77777777" w:rsidR="00C91B13" w:rsidRPr="00C91B13" w:rsidRDefault="00C91B13" w:rsidP="00C91B13">
      <w:pPr>
        <w:widowControl/>
        <w:spacing w:after="0" w:line="240" w:lineRule="auto"/>
        <w:jc w:val="both"/>
        <w:rPr>
          <w:lang w:val="en-US"/>
        </w:rPr>
      </w:pPr>
    </w:p>
    <w:p w14:paraId="5E7E535F" w14:textId="77777777" w:rsidR="00C91B13" w:rsidRPr="00C91B13" w:rsidRDefault="00C91B13" w:rsidP="00C91B13">
      <w:pPr>
        <w:widowControl/>
        <w:spacing w:after="0" w:line="240" w:lineRule="auto"/>
        <w:jc w:val="both"/>
        <w:rPr>
          <w:lang w:val="en-US"/>
        </w:rPr>
      </w:pPr>
      <w:r w:rsidRPr="00C91B13">
        <w:rPr>
          <w:lang w:val="en-US"/>
        </w:rPr>
        <w:t>Despite the implementation of "r.thin", there were some bottom structures on the Genesis Maps images where the depth lines were too dense to be vectorised. Lines that could be distinguished and determined by depth were drawn by hand and saved in the attribute table of the "genesis_vectorised" layer through "Toggle edit mode" &gt; "Add line object". The digitised depth data from Genesis Maps was then supplemented with the Maritime Administration's chart by converting the chart polygons to lines using "Vector" &gt; "Geometry tools" &gt; "Polygons to lines" &gt; "Input layer: nautical_sweref" &gt; "Lines: Save to file: 'nautical_sweref_lines'" &gt; "OK". In the attribute table of nautical_sweref_lines, a new column was then created, named with the same column name as the depth column in the "genesis_vectorised" layer, and assigned the values from the "DRVAL2" column by "Open field calculator" &gt; "Create new field" &gt; "Field name: 'depth'" &gt; "Field type: 'Decimal number'" &gt; "Expression: 'Fields and values: "DRVAL2"'" &gt; "OK". Then the layers were merged through "Vector" &gt; "Data management tools" &gt; "Merge vector layers" &gt; "Input layers: 'genesis_vectorised', 'nautical_sweref_lines'" &gt; "Merged: Save to file: 'vectorised_complete'" &gt; "OK".</w:t>
      </w:r>
    </w:p>
    <w:p w14:paraId="2F515ACD" w14:textId="77777777" w:rsidR="00C91B13" w:rsidRPr="00C91B13" w:rsidRDefault="00C91B13" w:rsidP="00C91B13">
      <w:pPr>
        <w:widowControl/>
        <w:spacing w:after="0" w:line="240" w:lineRule="auto"/>
        <w:jc w:val="both"/>
        <w:rPr>
          <w:lang w:val="en-US"/>
        </w:rPr>
      </w:pPr>
    </w:p>
    <w:p w14:paraId="60352C13" w14:textId="5B12FCD0" w:rsidR="003B6CC4" w:rsidRPr="00806AF8" w:rsidRDefault="004B5B1C" w:rsidP="00B711B9">
      <w:pPr>
        <w:widowControl/>
        <w:spacing w:after="0" w:line="240" w:lineRule="auto"/>
        <w:jc w:val="both"/>
        <w:rPr>
          <w:b/>
          <w:bCs/>
          <w:lang w:val="en-US"/>
        </w:rPr>
      </w:pPr>
      <w:r w:rsidRPr="00806AF8">
        <w:rPr>
          <w:b/>
          <w:bCs/>
          <w:lang w:val="en-US"/>
        </w:rPr>
        <w:t xml:space="preserve">Interpolation of unknown depths </w:t>
      </w:r>
    </w:p>
    <w:p w14:paraId="2637B87A" w14:textId="77777777" w:rsidR="00DA14C6" w:rsidRPr="00DA14C6" w:rsidRDefault="00DA14C6" w:rsidP="00DA14C6">
      <w:pPr>
        <w:widowControl/>
        <w:spacing w:after="0" w:line="240" w:lineRule="auto"/>
        <w:jc w:val="both"/>
        <w:rPr>
          <w:lang w:val="en-US"/>
        </w:rPr>
      </w:pPr>
      <w:r w:rsidRPr="00DA14C6">
        <w:rPr>
          <w:lang w:val="en-US"/>
        </w:rPr>
        <w:t>Since the extreme values from the analysis in R were produced with an accuracy of 0.1m, the level of detail from the Swedish Maritime Administration's nautical charts and the vectorised images from Genesis Maps was not sufficient as the accuracy of the vectorised result varied between different parts of the lake due to the density between the depth lines. To create depth data with the same accuracy as the analysis in R over the entire depth data, values were interpolated between known depth values in the vectorised result. This was done by converting the line layer "vectorised_complete" into a temporary point layer through "Vector geometry" &gt; "Points along geometry" &gt; "Input layer: 'vectorised_complete'" &gt; "Distance: 1m" &gt; "OK". Then TIN interpolation was applied to the temporary layer ("Interpolated points") through "Interpolation" &gt; "TIN interpolation" &gt; "Vector layer: 'Interpolated points'" &gt; "Interpolation attribute: 'depth'" &gt; "+" &gt; "Pixel size: 1" &gt; "Interpolated: Save to file: 'complete_nautical_chart'" &gt; "OK".</w:t>
      </w:r>
    </w:p>
    <w:p w14:paraId="24E75BA5" w14:textId="77777777" w:rsidR="002D6CF0" w:rsidRPr="00DA14C6" w:rsidRDefault="002D6CF0" w:rsidP="00B711B9">
      <w:pPr>
        <w:widowControl/>
        <w:spacing w:after="0" w:line="240" w:lineRule="auto"/>
        <w:jc w:val="both"/>
        <w:rPr>
          <w:lang w:val="en-US"/>
        </w:rPr>
      </w:pPr>
    </w:p>
    <w:p w14:paraId="7554810B" w14:textId="77777777" w:rsidR="00583B30" w:rsidRPr="002B74A4" w:rsidRDefault="00395C6A" w:rsidP="00B711B9">
      <w:pPr>
        <w:widowControl/>
        <w:spacing w:after="0" w:line="240" w:lineRule="auto"/>
        <w:jc w:val="both"/>
        <w:rPr>
          <w:b/>
          <w:bCs/>
          <w:lang w:val="en-US"/>
        </w:rPr>
      </w:pPr>
      <w:r w:rsidRPr="002B74A4">
        <w:rPr>
          <w:b/>
          <w:bCs/>
          <w:lang w:val="en-US"/>
        </w:rPr>
        <w:t xml:space="preserve">Three </w:t>
      </w:r>
      <w:r w:rsidR="00F12A37" w:rsidRPr="002B74A4">
        <w:rPr>
          <w:b/>
          <w:bCs/>
          <w:lang w:val="en-US"/>
        </w:rPr>
        <w:t>dimensional anlyze</w:t>
      </w:r>
      <w:r w:rsidR="00300131" w:rsidRPr="002B74A4">
        <w:rPr>
          <w:b/>
          <w:bCs/>
          <w:lang w:val="en-US"/>
        </w:rPr>
        <w:t xml:space="preserve"> and vizualisation</w:t>
      </w:r>
      <w:r w:rsidR="00F12A37" w:rsidRPr="002B74A4">
        <w:rPr>
          <w:b/>
          <w:bCs/>
          <w:lang w:val="en-US"/>
        </w:rPr>
        <w:t xml:space="preserve"> of </w:t>
      </w:r>
      <w:r w:rsidRPr="002B74A4">
        <w:rPr>
          <w:b/>
          <w:bCs/>
          <w:lang w:val="en-US"/>
        </w:rPr>
        <w:t>habitat</w:t>
      </w:r>
      <w:r w:rsidR="006A56AC" w:rsidRPr="002B74A4">
        <w:rPr>
          <w:b/>
          <w:bCs/>
          <w:lang w:val="en-US"/>
        </w:rPr>
        <w:t xml:space="preserve"> spread </w:t>
      </w:r>
    </w:p>
    <w:p w14:paraId="02CEE06D" w14:textId="492FD08E" w:rsidR="008C71F9" w:rsidRPr="008C71F9" w:rsidRDefault="008C71F9" w:rsidP="008C71F9">
      <w:pPr>
        <w:widowControl/>
        <w:spacing w:after="0" w:line="240" w:lineRule="auto"/>
        <w:jc w:val="both"/>
        <w:rPr>
          <w:lang w:val="en-US"/>
        </w:rPr>
      </w:pPr>
      <w:r w:rsidRPr="008C71F9">
        <w:rPr>
          <w:lang w:val="en-US"/>
        </w:rPr>
        <w:t xml:space="preserve">To be able to run analysis tools on each basin separately, "complete_nautical_chart" was cut into two by "Raster" &gt; "Extract" &gt; "Cut raster by extent" &gt; "Input layer: complete_nautical_chart" &gt; "Extent of cut: draw extent on map" &gt; "Cut: Save to file 'basin'" &gt; "OK". The boundary between the two basins was drawn in the narrowest and shallowest part between the southern part of the "Skarven" and the northern part of the "Görveln" with the coordinates </w:t>
      </w:r>
      <w:r w:rsidR="0043283A">
        <w:rPr>
          <w:lang w:val="en-US"/>
        </w:rPr>
        <w:t xml:space="preserve">Lat/Long </w:t>
      </w:r>
      <w:r w:rsidRPr="008C71F9">
        <w:rPr>
          <w:lang w:val="en-US"/>
        </w:rPr>
        <w:t>65</w:t>
      </w:r>
      <w:r w:rsidR="008D2BAB">
        <w:rPr>
          <w:lang w:val="en-US"/>
        </w:rPr>
        <w:t>.</w:t>
      </w:r>
      <w:r w:rsidRPr="008C71F9">
        <w:rPr>
          <w:lang w:val="en-US"/>
        </w:rPr>
        <w:t>95932</w:t>
      </w:r>
      <w:r w:rsidR="0043283A">
        <w:rPr>
          <w:lang w:val="en-US"/>
        </w:rPr>
        <w:t>◦N</w:t>
      </w:r>
      <w:r w:rsidRPr="008C71F9">
        <w:rPr>
          <w:lang w:val="en-US"/>
        </w:rPr>
        <w:t>,</w:t>
      </w:r>
      <w:r w:rsidR="0043283A">
        <w:rPr>
          <w:lang w:val="en-US"/>
        </w:rPr>
        <w:t xml:space="preserve"> </w:t>
      </w:r>
      <w:r w:rsidRPr="008C71F9">
        <w:rPr>
          <w:lang w:val="en-US"/>
        </w:rPr>
        <w:t>65</w:t>
      </w:r>
      <w:r w:rsidR="008D2BAB">
        <w:rPr>
          <w:lang w:val="en-US"/>
        </w:rPr>
        <w:t>.</w:t>
      </w:r>
      <w:r w:rsidRPr="008C71F9">
        <w:rPr>
          <w:lang w:val="en-US"/>
        </w:rPr>
        <w:t>8113</w:t>
      </w:r>
      <w:r w:rsidR="0043283A">
        <w:rPr>
          <w:lang w:val="en-US"/>
        </w:rPr>
        <w:t>◦E</w:t>
      </w:r>
      <w:r w:rsidRPr="008C71F9">
        <w:rPr>
          <w:lang w:val="en-US"/>
        </w:rPr>
        <w:t xml:space="preserve">. To visualise the distribution areas of the different layers in the water body, the symbology of the raster models was changed where all raster cells with a value below a threshold value (e.g. the roof of the habitat) were assigned the same colour (see figures 3 and 4). </w:t>
      </w:r>
    </w:p>
    <w:p w14:paraId="55845451" w14:textId="77777777" w:rsidR="008C71F9" w:rsidRPr="008C71F9" w:rsidRDefault="008C71F9" w:rsidP="008C71F9">
      <w:pPr>
        <w:widowControl/>
        <w:spacing w:after="0" w:line="240" w:lineRule="auto"/>
        <w:jc w:val="both"/>
        <w:rPr>
          <w:lang w:val="en-US"/>
        </w:rPr>
      </w:pPr>
    </w:p>
    <w:p w14:paraId="50A39366" w14:textId="4C86171B" w:rsidR="008C71F9" w:rsidRPr="008C71F9" w:rsidRDefault="008C71F9" w:rsidP="008C71F9">
      <w:pPr>
        <w:widowControl/>
        <w:spacing w:after="0" w:line="240" w:lineRule="auto"/>
        <w:jc w:val="both"/>
        <w:rPr>
          <w:lang w:val="en-US"/>
        </w:rPr>
      </w:pPr>
      <w:r w:rsidRPr="008C71F9">
        <w:rPr>
          <w:lang w:val="en-US"/>
        </w:rPr>
        <w:t xml:space="preserve">QGIS does not offer a predefined function that calculates the volume between two depths in a depth gradient. Even though other functions offered by QGIS could have been used in several steps to calculate the habitat volume, a different method was chosen for two reasons: 1. The </w:t>
      </w:r>
      <w:r w:rsidRPr="008C71F9">
        <w:rPr>
          <w:lang w:val="en-US"/>
        </w:rPr>
        <w:lastRenderedPageBreak/>
        <w:t xml:space="preserve">chosen method was considered to require fewer steps and thus result in fewer possible miscalculations and 2. The chosen method was considered to facilitate the visualisation of the habitat thickness and could thus save time in a later part of the analysis. Since the pixel size during the digitisation was set to "1" and the unit of the grid was in "metres", the depth value of each pixel was equivalent to the volume value of each pixel since (depth(m)*1(m)*1(m) = depth(m^3)). This meant that if all cells with a value (&lt;0) in the grid were summed, it resulted in the total volume of the basin. By reclassifying the grid and assigning each pixel depth its corresponding habitat thickness, the habitat volume could be summarised in the same way. QGIS offers a function for reclassifying rasters with a table, but since the result of the analysis in R shows habitat thickness between 0-28.5m and the rasters have an accuracy of 0.1m, it would mean &gt;285 rows in the reclassification table and a human factor that can result in wrongly entered values. Due to this uncertainty, a reclassification method was chosen that automated the process in the QGIS Python console. By opening the raster file with GDAL(2022) and reading the raster file as an array with NumPy(2023), all the features NumPy offers for arrays are made available. A copy of the read array can then be overwritten with a custom function. The copy of the loaded array is then added to QGIS for further analysis (LINK TO GITHUB). The process was repeated for both raster layers. The new raster layers show the thickness of the habitat in different cells instead of the depth of the water body. Since the raster layers have NVD (no data values) which all have the value -9999, a mask layer is needed to separate the data to be analysed from the data not to be included in the analysis. The mask layer for each raster layer was created as a temporary raster layer using the "Raster Calculator" and the expression ("Layer" &lt; (0.1)). The result was raster files where pixels with habitat were given the value </w:t>
      </w:r>
      <w:r w:rsidR="00303678">
        <w:rPr>
          <w:lang w:val="en-US"/>
        </w:rPr>
        <w:t>one</w:t>
      </w:r>
      <w:r w:rsidRPr="008C71F9">
        <w:rPr>
          <w:lang w:val="en-US"/>
        </w:rPr>
        <w:t xml:space="preserve"> and the rest of the pixels the value </w:t>
      </w:r>
      <w:r w:rsidR="00303678">
        <w:rPr>
          <w:lang w:val="en-US"/>
        </w:rPr>
        <w:t>zero</w:t>
      </w:r>
      <w:r w:rsidRPr="008C71F9">
        <w:rPr>
          <w:lang w:val="en-US"/>
        </w:rPr>
        <w:t>. The two temporary raster layers were then vectorised through "Raster" &gt; "Conversion" &gt; "Vectorise (raster to vector)" &gt; "Input layer: temporary_raster_layer" &gt; "Vectorised: Save to file: 'mesh_layer_basin'" &gt; "OK". The mask layers were then used in the function "Zone statistics" &gt; "Input layer: mask layer_basin" &gt; "Raster layer: basin" &gt; "Statistics to calculate: Total" &gt; "Zone statistics: Save to file: 'habitat_volume_basin'" &gt; "OK".</w:t>
      </w:r>
    </w:p>
    <w:p w14:paraId="2E5A9715" w14:textId="77777777" w:rsidR="008C71F9" w:rsidRPr="008C71F9" w:rsidRDefault="008C71F9" w:rsidP="008C71F9">
      <w:pPr>
        <w:widowControl/>
        <w:spacing w:after="0" w:line="240" w:lineRule="auto"/>
        <w:jc w:val="both"/>
        <w:rPr>
          <w:lang w:val="en-US"/>
        </w:rPr>
      </w:pPr>
    </w:p>
    <w:p w14:paraId="7BDB6709" w14:textId="2B0CC9B8" w:rsidR="007F6680" w:rsidRPr="008C71F9" w:rsidRDefault="007F6680">
      <w:pPr>
        <w:widowControl/>
        <w:spacing w:after="0" w:line="240" w:lineRule="auto"/>
        <w:rPr>
          <w:lang w:val="en-US"/>
        </w:rPr>
      </w:pPr>
    </w:p>
    <w:p w14:paraId="24A35EA7" w14:textId="2A72F919" w:rsidR="007F6680" w:rsidRPr="008C71F9" w:rsidRDefault="007F6680">
      <w:pPr>
        <w:widowControl/>
        <w:spacing w:after="0" w:line="240" w:lineRule="auto"/>
        <w:rPr>
          <w:lang w:val="en-US"/>
        </w:rPr>
      </w:pPr>
    </w:p>
    <w:p w14:paraId="17CAF20D" w14:textId="5FB49884" w:rsidR="007F6680" w:rsidRPr="008C71F9" w:rsidRDefault="007F6680">
      <w:pPr>
        <w:widowControl/>
        <w:spacing w:after="0" w:line="240" w:lineRule="auto"/>
        <w:rPr>
          <w:lang w:val="en-US"/>
        </w:rPr>
      </w:pPr>
    </w:p>
    <w:p w14:paraId="2E4BD7D8" w14:textId="2EA455C8" w:rsidR="007F6680" w:rsidRPr="008C71F9" w:rsidRDefault="007F6680">
      <w:pPr>
        <w:widowControl/>
        <w:spacing w:after="0" w:line="240" w:lineRule="auto"/>
        <w:rPr>
          <w:lang w:val="en-US"/>
        </w:rPr>
      </w:pPr>
    </w:p>
    <w:p w14:paraId="717BAB1A" w14:textId="305FEF4B" w:rsidR="007F6680" w:rsidRPr="008C71F9" w:rsidRDefault="007F6680">
      <w:pPr>
        <w:widowControl/>
        <w:spacing w:after="0" w:line="240" w:lineRule="auto"/>
        <w:rPr>
          <w:lang w:val="en-US"/>
        </w:rPr>
      </w:pPr>
    </w:p>
    <w:p w14:paraId="6B6BEAFB" w14:textId="26229E1D" w:rsidR="007F6680" w:rsidRPr="008C71F9" w:rsidRDefault="007F6680">
      <w:pPr>
        <w:widowControl/>
        <w:spacing w:after="0" w:line="240" w:lineRule="auto"/>
        <w:rPr>
          <w:lang w:val="en-US"/>
        </w:rPr>
      </w:pPr>
    </w:p>
    <w:p w14:paraId="19188CFD" w14:textId="5DE58034" w:rsidR="007F6680" w:rsidRPr="008C71F9" w:rsidRDefault="007F6680">
      <w:pPr>
        <w:widowControl/>
        <w:spacing w:after="0" w:line="240" w:lineRule="auto"/>
        <w:rPr>
          <w:lang w:val="en-US"/>
        </w:rPr>
      </w:pPr>
    </w:p>
    <w:p w14:paraId="487430DE" w14:textId="2C8396A8" w:rsidR="007F6680" w:rsidRPr="008C71F9" w:rsidRDefault="007F6680">
      <w:pPr>
        <w:widowControl/>
        <w:spacing w:after="0" w:line="240" w:lineRule="auto"/>
        <w:rPr>
          <w:lang w:val="en-US"/>
        </w:rPr>
      </w:pPr>
    </w:p>
    <w:p w14:paraId="4F3774FC" w14:textId="1D8FCC1A" w:rsidR="007F6680" w:rsidRPr="008C71F9" w:rsidRDefault="007F6680">
      <w:pPr>
        <w:widowControl/>
        <w:spacing w:after="0" w:line="240" w:lineRule="auto"/>
        <w:rPr>
          <w:lang w:val="en-US"/>
        </w:rPr>
      </w:pPr>
    </w:p>
    <w:p w14:paraId="3095D225" w14:textId="7EABA0F7" w:rsidR="007F6680" w:rsidRPr="008C71F9" w:rsidRDefault="007F6680">
      <w:pPr>
        <w:widowControl/>
        <w:spacing w:after="0" w:line="240" w:lineRule="auto"/>
        <w:rPr>
          <w:lang w:val="en-US"/>
        </w:rPr>
      </w:pPr>
    </w:p>
    <w:p w14:paraId="194B2788" w14:textId="7338535C" w:rsidR="007F6680" w:rsidRPr="008C71F9" w:rsidRDefault="007F6680">
      <w:pPr>
        <w:widowControl/>
        <w:spacing w:after="0" w:line="240" w:lineRule="auto"/>
        <w:rPr>
          <w:lang w:val="en-US"/>
        </w:rPr>
      </w:pPr>
    </w:p>
    <w:p w14:paraId="52E2F126" w14:textId="674A1B0A" w:rsidR="007F6680" w:rsidRPr="008C71F9" w:rsidRDefault="007F6680">
      <w:pPr>
        <w:widowControl/>
        <w:spacing w:after="0" w:line="240" w:lineRule="auto"/>
        <w:rPr>
          <w:lang w:val="en-US"/>
        </w:rPr>
      </w:pPr>
    </w:p>
    <w:p w14:paraId="20FC3F7A" w14:textId="081BF3EE" w:rsidR="007F6680" w:rsidRPr="008C71F9" w:rsidRDefault="007F6680">
      <w:pPr>
        <w:widowControl/>
        <w:spacing w:after="0" w:line="240" w:lineRule="auto"/>
        <w:rPr>
          <w:lang w:val="en-US"/>
        </w:rPr>
      </w:pPr>
    </w:p>
    <w:p w14:paraId="3369A550" w14:textId="76F7BC36" w:rsidR="007F6680" w:rsidRPr="008C71F9" w:rsidRDefault="007F6680">
      <w:pPr>
        <w:widowControl/>
        <w:spacing w:after="0" w:line="240" w:lineRule="auto"/>
        <w:rPr>
          <w:lang w:val="en-US"/>
        </w:rPr>
      </w:pPr>
    </w:p>
    <w:p w14:paraId="18FC4EC4" w14:textId="22668574" w:rsidR="007F6680" w:rsidRPr="008C71F9" w:rsidRDefault="007F6680">
      <w:pPr>
        <w:widowControl/>
        <w:spacing w:after="0" w:line="240" w:lineRule="auto"/>
        <w:rPr>
          <w:lang w:val="en-US"/>
        </w:rPr>
      </w:pPr>
    </w:p>
    <w:p w14:paraId="521A7B39" w14:textId="5CF60981" w:rsidR="007F6680" w:rsidRPr="008C71F9" w:rsidRDefault="007F6680">
      <w:pPr>
        <w:widowControl/>
        <w:spacing w:after="0" w:line="240" w:lineRule="auto"/>
        <w:rPr>
          <w:lang w:val="en-US"/>
        </w:rPr>
      </w:pPr>
    </w:p>
    <w:p w14:paraId="65D784DC" w14:textId="1810D473" w:rsidR="007F6680" w:rsidRPr="008C71F9" w:rsidRDefault="007F6680">
      <w:pPr>
        <w:widowControl/>
        <w:spacing w:after="0" w:line="240" w:lineRule="auto"/>
        <w:rPr>
          <w:lang w:val="en-US"/>
        </w:rPr>
      </w:pPr>
    </w:p>
    <w:p w14:paraId="58B3022A" w14:textId="6666DC8C" w:rsidR="007F6680" w:rsidRPr="008C71F9" w:rsidRDefault="007F6680">
      <w:pPr>
        <w:widowControl/>
        <w:spacing w:after="0" w:line="240" w:lineRule="auto"/>
        <w:rPr>
          <w:lang w:val="en-US"/>
        </w:rPr>
      </w:pPr>
    </w:p>
    <w:p w14:paraId="1327D827" w14:textId="7A9C1C38" w:rsidR="007F6680" w:rsidRPr="008C71F9" w:rsidRDefault="007F6680">
      <w:pPr>
        <w:widowControl/>
        <w:spacing w:after="0" w:line="240" w:lineRule="auto"/>
        <w:rPr>
          <w:lang w:val="en-US"/>
        </w:rPr>
      </w:pPr>
    </w:p>
    <w:p w14:paraId="51F37832" w14:textId="0456E6B7" w:rsidR="007F6680" w:rsidRPr="008C71F9" w:rsidRDefault="007F6680">
      <w:pPr>
        <w:widowControl/>
        <w:spacing w:after="0" w:line="240" w:lineRule="auto"/>
        <w:rPr>
          <w:lang w:val="en-US"/>
        </w:rPr>
      </w:pPr>
    </w:p>
    <w:p w14:paraId="14DDB813" w14:textId="18EB7038" w:rsidR="007F6680" w:rsidRPr="008C71F9" w:rsidRDefault="007F6680">
      <w:pPr>
        <w:widowControl/>
        <w:spacing w:after="0" w:line="240" w:lineRule="auto"/>
        <w:rPr>
          <w:lang w:val="en-US"/>
        </w:rPr>
      </w:pPr>
    </w:p>
    <w:p w14:paraId="1B3CDA7B" w14:textId="089654C3" w:rsidR="007F6680" w:rsidRPr="008C71F9" w:rsidRDefault="007F6680">
      <w:pPr>
        <w:widowControl/>
        <w:spacing w:after="0" w:line="240" w:lineRule="auto"/>
        <w:rPr>
          <w:lang w:val="en-US"/>
        </w:rPr>
      </w:pPr>
    </w:p>
    <w:p w14:paraId="0A3E7989" w14:textId="19C93531" w:rsidR="007F6680" w:rsidRPr="008C71F9" w:rsidRDefault="007F6680">
      <w:pPr>
        <w:widowControl/>
        <w:spacing w:after="0" w:line="240" w:lineRule="auto"/>
        <w:rPr>
          <w:lang w:val="en-US"/>
        </w:rPr>
      </w:pPr>
    </w:p>
    <w:p w14:paraId="570A6A06" w14:textId="45923E1F" w:rsidR="007F6680" w:rsidRPr="008C71F9" w:rsidRDefault="007F6680">
      <w:pPr>
        <w:widowControl/>
        <w:spacing w:after="0" w:line="240" w:lineRule="auto"/>
        <w:rPr>
          <w:lang w:val="en-US"/>
        </w:rPr>
      </w:pPr>
    </w:p>
    <w:p w14:paraId="1DDF2893" w14:textId="77777777" w:rsidR="007F6680" w:rsidRPr="008C71F9" w:rsidRDefault="007F6680">
      <w:pPr>
        <w:widowControl/>
        <w:spacing w:after="0" w:line="240" w:lineRule="auto"/>
        <w:rPr>
          <w:lang w:val="en-US"/>
        </w:rPr>
      </w:pPr>
    </w:p>
    <w:p w14:paraId="4C83C6CD" w14:textId="77777777" w:rsidR="00E77258" w:rsidRPr="008C71F9" w:rsidRDefault="00E77258" w:rsidP="0003457C">
      <w:pPr>
        <w:rPr>
          <w:lang w:val="en-US"/>
        </w:rPr>
      </w:pPr>
    </w:p>
    <w:p w14:paraId="06C79F8D" w14:textId="77777777" w:rsidR="00E77258" w:rsidRPr="008C71F9" w:rsidRDefault="00E77258" w:rsidP="0003457C">
      <w:pPr>
        <w:rPr>
          <w:lang w:val="en-US"/>
        </w:rPr>
      </w:pPr>
    </w:p>
    <w:p w14:paraId="4FC382CD" w14:textId="77777777" w:rsidR="00E77258" w:rsidRPr="008C71F9" w:rsidRDefault="00E77258" w:rsidP="0003457C">
      <w:pPr>
        <w:rPr>
          <w:lang w:val="en-US"/>
        </w:rPr>
      </w:pPr>
    </w:p>
    <w:p w14:paraId="6A55853A" w14:textId="77777777" w:rsidR="00E77258" w:rsidRPr="008C71F9" w:rsidRDefault="00E77258" w:rsidP="0003457C">
      <w:pPr>
        <w:rPr>
          <w:lang w:val="en-US"/>
        </w:rPr>
      </w:pPr>
    </w:p>
    <w:p w14:paraId="790D772F" w14:textId="77777777" w:rsidR="00E012CF" w:rsidRPr="008C71F9" w:rsidRDefault="00E012CF" w:rsidP="0003457C">
      <w:pPr>
        <w:rPr>
          <w:lang w:val="en-US"/>
        </w:rPr>
      </w:pPr>
    </w:p>
    <w:p w14:paraId="2D192A07" w14:textId="77777777" w:rsidR="00E012CF" w:rsidRPr="008C71F9" w:rsidRDefault="00E012CF" w:rsidP="0003457C">
      <w:pPr>
        <w:rPr>
          <w:lang w:val="en-US"/>
        </w:rPr>
      </w:pPr>
    </w:p>
    <w:p w14:paraId="4DC8DA8C" w14:textId="77777777" w:rsidR="00E012CF" w:rsidRPr="008C71F9" w:rsidRDefault="00E012CF" w:rsidP="0003457C">
      <w:pPr>
        <w:rPr>
          <w:lang w:val="en-US"/>
        </w:rPr>
      </w:pPr>
    </w:p>
    <w:p w14:paraId="7D133842" w14:textId="77777777" w:rsidR="00E012CF" w:rsidRPr="008C71F9" w:rsidRDefault="00E012CF" w:rsidP="0003457C">
      <w:pPr>
        <w:rPr>
          <w:lang w:val="en-US"/>
        </w:rPr>
      </w:pPr>
    </w:p>
    <w:p w14:paraId="0269BC88" w14:textId="77777777" w:rsidR="00E012CF" w:rsidRPr="008C71F9" w:rsidRDefault="00E012CF" w:rsidP="0003457C">
      <w:pPr>
        <w:rPr>
          <w:lang w:val="en-US"/>
        </w:rPr>
      </w:pPr>
    </w:p>
    <w:p w14:paraId="35D2902D" w14:textId="1A7DE20B" w:rsidR="00D60165" w:rsidRPr="00B46BA3" w:rsidRDefault="00D60165" w:rsidP="0003457C">
      <w:pPr>
        <w:rPr>
          <w:b/>
          <w:bCs/>
          <w:lang w:val="en-US"/>
        </w:rPr>
      </w:pPr>
      <w:r w:rsidRPr="00B46BA3">
        <w:rPr>
          <w:b/>
          <w:bCs/>
          <w:sz w:val="24"/>
          <w:szCs w:val="24"/>
          <w:lang w:val="en-US"/>
        </w:rPr>
        <w:t>References</w:t>
      </w:r>
      <w:r w:rsidRPr="00B46BA3">
        <w:rPr>
          <w:b/>
          <w:bCs/>
          <w:lang w:val="en-US"/>
        </w:rPr>
        <w:t xml:space="preserve"> </w:t>
      </w:r>
    </w:p>
    <w:p w14:paraId="381180F3" w14:textId="0DFEA360" w:rsidR="00FC2377" w:rsidRDefault="00AB7BDD" w:rsidP="0003457C">
      <w:r w:rsidRPr="00B46BA3">
        <w:rPr>
          <w:lang w:val="en-US"/>
        </w:rPr>
        <w:t>Adobe Inc. (2022). </w:t>
      </w:r>
      <w:r w:rsidRPr="00AB7BDD">
        <w:rPr>
          <w:i/>
          <w:iCs/>
        </w:rPr>
        <w:t>Adobe Photoshop</w:t>
      </w:r>
      <w:r w:rsidRPr="00AB7BDD">
        <w:t xml:space="preserve">. Retrieved from </w:t>
      </w:r>
      <w:hyperlink r:id="rId9" w:history="1">
        <w:r w:rsidRPr="0058314D">
          <w:rPr>
            <w:rStyle w:val="Hyperlnk"/>
          </w:rPr>
          <w:t>https://www.adobe.com/products/photoshop.html</w:t>
        </w:r>
      </w:hyperlink>
    </w:p>
    <w:p w14:paraId="28BC4EC9" w14:textId="77777777" w:rsidR="00AB7BDD" w:rsidRPr="003A7180" w:rsidRDefault="00AB7BDD" w:rsidP="0003457C">
      <w:pPr>
        <w:rPr>
          <w:lang w:val="en-US"/>
        </w:rPr>
      </w:pPr>
    </w:p>
    <w:p w14:paraId="1956DC73" w14:textId="77777777" w:rsidR="00E83600" w:rsidRPr="00E83600" w:rsidRDefault="00E83600" w:rsidP="00542D93">
      <w:pPr>
        <w:spacing w:after="0"/>
        <w:rPr>
          <w:lang w:val="en-US"/>
        </w:rPr>
      </w:pPr>
      <w:r w:rsidRPr="00E83600">
        <w:rPr>
          <w:lang w:val="en-US"/>
        </w:rPr>
        <w:t>GDAL/OGR contributors (2022). GDAL/OGR Geospatial Data Abstraction</w:t>
      </w:r>
    </w:p>
    <w:p w14:paraId="4ADB40F6" w14:textId="45CD947E" w:rsidR="00B961C1" w:rsidRDefault="00E83600" w:rsidP="00E83600">
      <w:pPr>
        <w:rPr>
          <w:lang w:val="en-US"/>
        </w:rPr>
      </w:pPr>
      <w:r w:rsidRPr="00E83600">
        <w:rPr>
          <w:lang w:val="en-US"/>
        </w:rPr>
        <w:t xml:space="preserve">software Library. </w:t>
      </w:r>
      <w:r w:rsidRPr="0017535E">
        <w:rPr>
          <w:i/>
          <w:iCs/>
          <w:lang w:val="en-US"/>
        </w:rPr>
        <w:t>Open Source Geospatial Foundation</w:t>
      </w:r>
      <w:r w:rsidRPr="00E83600">
        <w:rPr>
          <w:lang w:val="en-US"/>
        </w:rPr>
        <w:t>. DOI: 10.5281/zenodo.5884351</w:t>
      </w:r>
      <w:r w:rsidR="00542D93">
        <w:rPr>
          <w:lang w:val="en-US"/>
        </w:rPr>
        <w:t xml:space="preserve"> </w:t>
      </w:r>
      <w:hyperlink r:id="rId10" w:history="1">
        <w:r w:rsidR="00542D93" w:rsidRPr="0058314D">
          <w:rPr>
            <w:rStyle w:val="Hyperlnk"/>
            <w:lang w:val="en-US"/>
          </w:rPr>
          <w:t>https://gdal.org</w:t>
        </w:r>
      </w:hyperlink>
      <w:r w:rsidR="00620F32">
        <w:rPr>
          <w:lang w:val="en-US"/>
        </w:rPr>
        <w:t xml:space="preserve"> </w:t>
      </w:r>
    </w:p>
    <w:p w14:paraId="33E2CA01" w14:textId="77777777" w:rsidR="006337E2" w:rsidRDefault="006337E2" w:rsidP="00E83600">
      <w:pPr>
        <w:rPr>
          <w:lang w:val="en-US"/>
        </w:rPr>
      </w:pPr>
    </w:p>
    <w:p w14:paraId="4685A2E4" w14:textId="77777777" w:rsidR="00542D93" w:rsidRDefault="006337E2" w:rsidP="00542D93">
      <w:pPr>
        <w:spacing w:after="0"/>
        <w:rPr>
          <w:lang w:val="en-US"/>
        </w:rPr>
      </w:pPr>
      <w:r w:rsidRPr="006337E2">
        <w:rPr>
          <w:lang w:val="en-US"/>
        </w:rPr>
        <w:t xml:space="preserve">GRASS Development Team, 2022. Geographic Resources Analysis Support System (GRASS) Software, Version 8.2. </w:t>
      </w:r>
      <w:r w:rsidRPr="00542D93">
        <w:rPr>
          <w:i/>
          <w:iCs/>
          <w:lang w:val="en-US"/>
        </w:rPr>
        <w:t>Open Source Geospatial Foundation</w:t>
      </w:r>
      <w:r w:rsidRPr="006337E2">
        <w:rPr>
          <w:lang w:val="en-US"/>
        </w:rPr>
        <w:t xml:space="preserve">. </w:t>
      </w:r>
    </w:p>
    <w:p w14:paraId="3E39DF7D" w14:textId="7958A1BA" w:rsidR="006337E2" w:rsidRDefault="00000000" w:rsidP="00E83600">
      <w:pPr>
        <w:rPr>
          <w:lang w:val="en-US"/>
        </w:rPr>
      </w:pPr>
      <w:hyperlink r:id="rId11" w:history="1">
        <w:r w:rsidR="00542D93" w:rsidRPr="00AD504E">
          <w:rPr>
            <w:rStyle w:val="Hyperlnk"/>
            <w:lang w:val="en-US"/>
          </w:rPr>
          <w:t>https://grass.osgeo.org</w:t>
        </w:r>
      </w:hyperlink>
      <w:r w:rsidR="00542D93">
        <w:rPr>
          <w:lang w:val="en-US"/>
        </w:rPr>
        <w:t xml:space="preserve"> </w:t>
      </w:r>
    </w:p>
    <w:p w14:paraId="2E1B5F41" w14:textId="77777777" w:rsidR="00B95E7D" w:rsidRDefault="00B95E7D" w:rsidP="00E83600">
      <w:pPr>
        <w:rPr>
          <w:lang w:val="en-US"/>
        </w:rPr>
      </w:pPr>
    </w:p>
    <w:p w14:paraId="039E7DB5" w14:textId="1901D9A1" w:rsidR="00E83600" w:rsidRPr="008C71F9" w:rsidRDefault="00B95E7D" w:rsidP="00776B52">
      <w:pPr>
        <w:spacing w:after="0"/>
        <w:rPr>
          <w:lang w:val="sv-SE"/>
        </w:rPr>
      </w:pPr>
      <w:r w:rsidRPr="008C71F9">
        <w:rPr>
          <w:lang w:val="en-US"/>
        </w:rPr>
        <w:t>Harris, C.R., Millman, K.J., van der Walt, S.J. et al. </w:t>
      </w:r>
      <w:r w:rsidRPr="00B95E7D">
        <w:rPr>
          <w:i/>
          <w:iCs/>
        </w:rPr>
        <w:t>Array programming with NumPy</w:t>
      </w:r>
      <w:r w:rsidRPr="00B95E7D">
        <w:t xml:space="preserve">. </w:t>
      </w:r>
      <w:r w:rsidRPr="00806AF8">
        <w:rPr>
          <w:lang w:val="en-US"/>
        </w:rPr>
        <w:t xml:space="preserve">Nature 585, 357–362 (2020). </w:t>
      </w:r>
      <w:r w:rsidRPr="008C71F9">
        <w:rPr>
          <w:lang w:val="sv-SE"/>
        </w:rPr>
        <w:t>DOI: </w:t>
      </w:r>
      <w:hyperlink r:id="rId12" w:history="1">
        <w:r w:rsidRPr="008C71F9">
          <w:rPr>
            <w:rStyle w:val="Hyperlnk"/>
            <w:lang w:val="sv-SE"/>
          </w:rPr>
          <w:t>10.1038/s41586-020-2649-2</w:t>
        </w:r>
      </w:hyperlink>
      <w:r w:rsidRPr="008C71F9">
        <w:rPr>
          <w:lang w:val="sv-SE"/>
        </w:rPr>
        <w:t>.</w:t>
      </w:r>
    </w:p>
    <w:p w14:paraId="13192B73" w14:textId="5D9C555C" w:rsidR="00B95E7D" w:rsidRPr="008C71F9" w:rsidRDefault="00000000" w:rsidP="00E83600">
      <w:pPr>
        <w:rPr>
          <w:lang w:val="sv-SE"/>
        </w:rPr>
      </w:pPr>
      <w:hyperlink r:id="rId13" w:history="1">
        <w:r w:rsidR="00776B52" w:rsidRPr="008C71F9">
          <w:rPr>
            <w:rStyle w:val="Hyperlnk"/>
            <w:lang w:val="sv-SE"/>
          </w:rPr>
          <w:t>https://numpy.org/</w:t>
        </w:r>
      </w:hyperlink>
      <w:r w:rsidR="00776B52" w:rsidRPr="008C71F9">
        <w:rPr>
          <w:lang w:val="sv-SE"/>
        </w:rPr>
        <w:t xml:space="preserve"> </w:t>
      </w:r>
    </w:p>
    <w:p w14:paraId="702414BC" w14:textId="77777777" w:rsidR="00776B52" w:rsidRPr="008C71F9" w:rsidRDefault="00776B52" w:rsidP="00E83600">
      <w:pPr>
        <w:rPr>
          <w:lang w:val="sv-SE"/>
        </w:rPr>
      </w:pPr>
    </w:p>
    <w:p w14:paraId="098D857E" w14:textId="386E4922" w:rsidR="007531AD" w:rsidRPr="008C71F9" w:rsidRDefault="007531AD" w:rsidP="00776B52">
      <w:pPr>
        <w:spacing w:after="0"/>
        <w:rPr>
          <w:lang w:val="sv-SE"/>
        </w:rPr>
      </w:pPr>
      <w:r w:rsidRPr="008C71F9">
        <w:rPr>
          <w:lang w:val="sv-SE"/>
        </w:rPr>
        <w:t>Statens lantbruksuniversitet, Geodata extraction tool, hämtad: 2023-02-14</w:t>
      </w:r>
    </w:p>
    <w:p w14:paraId="79F86BF3" w14:textId="0DBB265A" w:rsidR="007531AD" w:rsidRPr="008C71F9" w:rsidRDefault="00000000" w:rsidP="0003457C">
      <w:pPr>
        <w:rPr>
          <w:lang w:val="sv-SE"/>
        </w:rPr>
      </w:pPr>
      <w:hyperlink r:id="rId14" w:history="1">
        <w:r w:rsidR="007531AD" w:rsidRPr="008C71F9">
          <w:rPr>
            <w:rStyle w:val="Hyperlnk"/>
            <w:lang w:val="sv-SE"/>
          </w:rPr>
          <w:t>https://zeus.slu.se/get/?drop=</w:t>
        </w:r>
      </w:hyperlink>
      <w:r w:rsidR="007531AD" w:rsidRPr="008C71F9">
        <w:rPr>
          <w:lang w:val="sv-SE"/>
        </w:rPr>
        <w:t xml:space="preserve"> </w:t>
      </w:r>
    </w:p>
    <w:p w14:paraId="5FBB0955" w14:textId="77777777" w:rsidR="007531AD" w:rsidRPr="008C71F9" w:rsidRDefault="007531AD" w:rsidP="0003457C">
      <w:pPr>
        <w:rPr>
          <w:lang w:val="sv-SE"/>
        </w:rPr>
      </w:pPr>
    </w:p>
    <w:p w14:paraId="52877E7D" w14:textId="4A1004FE" w:rsidR="00D60165" w:rsidRDefault="00D60165" w:rsidP="00776B52">
      <w:pPr>
        <w:spacing w:after="0"/>
        <w:rPr>
          <w:lang w:val="sv-SE"/>
        </w:rPr>
      </w:pPr>
      <w:r>
        <w:rPr>
          <w:lang w:val="sv-SE"/>
        </w:rPr>
        <w:t xml:space="preserve">Statens lantbruksuniversitet, </w:t>
      </w:r>
      <w:r w:rsidRPr="00D60165">
        <w:rPr>
          <w:i/>
          <w:iCs/>
          <w:lang w:val="sv-SE"/>
        </w:rPr>
        <w:t>Miljödata MVM</w:t>
      </w:r>
      <w:r>
        <w:rPr>
          <w:lang w:val="sv-SE"/>
        </w:rPr>
        <w:t>, hämtad: 2023-02-02</w:t>
      </w:r>
    </w:p>
    <w:p w14:paraId="639C520C" w14:textId="317C52A3" w:rsidR="00D60165" w:rsidRDefault="00000000" w:rsidP="0003457C">
      <w:pPr>
        <w:rPr>
          <w:lang w:val="sv-SE"/>
        </w:rPr>
      </w:pPr>
      <w:hyperlink r:id="rId15" w:history="1">
        <w:r w:rsidR="00D60165" w:rsidRPr="00BE7212">
          <w:rPr>
            <w:rStyle w:val="Hyperlnk"/>
            <w:lang w:val="sv-SE"/>
          </w:rPr>
          <w:t>https://miljodata.slu.se/mvm/Query?sites=335,336,337,338,339,340,341,342,343,344,347,4002&amp;startdate=1941-01-01&amp;enddate=2030-12-31</w:t>
        </w:r>
      </w:hyperlink>
    </w:p>
    <w:p w14:paraId="79DA5A19" w14:textId="77777777" w:rsidR="00D60165" w:rsidRDefault="00D60165" w:rsidP="0003457C">
      <w:pPr>
        <w:rPr>
          <w:lang w:val="sv-SE"/>
        </w:rPr>
      </w:pPr>
    </w:p>
    <w:p w14:paraId="5C8316C7" w14:textId="77777777" w:rsidR="0079618A" w:rsidRDefault="0079618A" w:rsidP="0079618A">
      <w:pPr>
        <w:rPr>
          <w:lang w:val="en-US"/>
        </w:rPr>
      </w:pPr>
      <w:r w:rsidRPr="00C90616">
        <w:rPr>
          <w:lang w:val="en-US"/>
        </w:rPr>
        <w:t xml:space="preserve">FWTools </w:t>
      </w:r>
      <w:r>
        <w:rPr>
          <w:lang w:val="en-US"/>
        </w:rPr>
        <w:t xml:space="preserve">(Version </w:t>
      </w:r>
      <w:r w:rsidRPr="00C90616">
        <w:rPr>
          <w:lang w:val="en-US"/>
        </w:rPr>
        <w:t>2.4.7</w:t>
      </w:r>
      <w:r>
        <w:rPr>
          <w:lang w:val="en-US"/>
        </w:rPr>
        <w:t>)</w:t>
      </w:r>
      <w:r w:rsidRPr="00C90616">
        <w:rPr>
          <w:lang w:val="en-US"/>
        </w:rPr>
        <w:t xml:space="preserve"> f</w:t>
      </w:r>
      <w:r>
        <w:rPr>
          <w:lang w:val="en-US"/>
        </w:rPr>
        <w:t>o</w:t>
      </w:r>
      <w:r w:rsidRPr="00C90616">
        <w:rPr>
          <w:lang w:val="en-US"/>
        </w:rPr>
        <w:t>r Windows (32bit)</w:t>
      </w:r>
      <w:r>
        <w:rPr>
          <w:lang w:val="en-US"/>
        </w:rPr>
        <w:t xml:space="preserve"> [Software]. Frank Warmerdam. </w:t>
      </w:r>
      <w:hyperlink r:id="rId16" w:history="1">
        <w:r w:rsidRPr="00180C45">
          <w:rPr>
            <w:rStyle w:val="Hyperlnk"/>
            <w:lang w:val="en-US"/>
          </w:rPr>
          <w:t>http://fwtools.maptools.org/</w:t>
        </w:r>
      </w:hyperlink>
      <w:r w:rsidRPr="00180C45">
        <w:rPr>
          <w:lang w:val="en-US"/>
        </w:rPr>
        <w:t xml:space="preserve"> </w:t>
      </w:r>
    </w:p>
    <w:p w14:paraId="28E2F140" w14:textId="77777777" w:rsidR="000A5CF9" w:rsidRDefault="000A5CF9" w:rsidP="0079618A">
      <w:pPr>
        <w:rPr>
          <w:lang w:val="en-US"/>
        </w:rPr>
      </w:pPr>
    </w:p>
    <w:p w14:paraId="38A9F19A" w14:textId="72C4A4E0" w:rsidR="000A5CF9" w:rsidRPr="00180C45" w:rsidRDefault="000A5CF9" w:rsidP="00776B52">
      <w:pPr>
        <w:spacing w:after="0"/>
        <w:rPr>
          <w:lang w:val="en-US"/>
        </w:rPr>
      </w:pPr>
      <w:r>
        <w:rPr>
          <w:lang w:val="en-US"/>
        </w:rPr>
        <w:t xml:space="preserve">RStudio </w:t>
      </w:r>
      <w:r w:rsidR="00E4573C">
        <w:rPr>
          <w:lang w:val="en-US"/>
        </w:rPr>
        <w:t>(Version 2022.12.0)</w:t>
      </w:r>
      <w:r w:rsidR="003770E6">
        <w:rPr>
          <w:lang w:val="en-US"/>
        </w:rPr>
        <w:t xml:space="preserve"> </w:t>
      </w:r>
      <w:r w:rsidR="00E4573C">
        <w:rPr>
          <w:lang w:val="en-US"/>
        </w:rPr>
        <w:t>[Software]</w:t>
      </w:r>
      <w:r w:rsidR="003770E6">
        <w:rPr>
          <w:lang w:val="en-US"/>
        </w:rPr>
        <w:t xml:space="preserve">. </w:t>
      </w:r>
      <w:r w:rsidR="00E4573C">
        <w:rPr>
          <w:lang w:val="en-US"/>
        </w:rPr>
        <w:t xml:space="preserve">Posit Software </w:t>
      </w:r>
    </w:p>
    <w:p w14:paraId="2DD07C56" w14:textId="559B59B6" w:rsidR="00AE5FBD" w:rsidRDefault="00000000" w:rsidP="0079618A">
      <w:pPr>
        <w:rPr>
          <w:lang w:val="en-US"/>
        </w:rPr>
      </w:pPr>
      <w:hyperlink r:id="rId17" w:history="1">
        <w:r w:rsidR="00DC276C" w:rsidRPr="00EC248E">
          <w:rPr>
            <w:rStyle w:val="Hyperlnk"/>
            <w:lang w:val="en-US"/>
          </w:rPr>
          <w:t>https://posit.co/download/rstudio-desktop/</w:t>
        </w:r>
      </w:hyperlink>
      <w:r w:rsidR="00DC276C">
        <w:rPr>
          <w:lang w:val="en-US"/>
        </w:rPr>
        <w:t xml:space="preserve"> </w:t>
      </w:r>
    </w:p>
    <w:p w14:paraId="7397BE61" w14:textId="77777777" w:rsidR="00952EC1" w:rsidRDefault="00952EC1" w:rsidP="0079618A">
      <w:pPr>
        <w:rPr>
          <w:lang w:val="en-US"/>
        </w:rPr>
      </w:pPr>
    </w:p>
    <w:p w14:paraId="559326B8" w14:textId="77777777" w:rsidR="009B7D37" w:rsidRPr="008C71F9" w:rsidRDefault="00484231" w:rsidP="009B7D37">
      <w:pPr>
        <w:spacing w:after="0"/>
        <w:rPr>
          <w:lang w:val="en-US"/>
        </w:rPr>
      </w:pPr>
      <w:r>
        <w:t>Python (Version 3.11.2</w:t>
      </w:r>
      <w:r w:rsidR="009B7D37">
        <w:t xml:space="preserve">) [Software]. </w:t>
      </w:r>
      <w:r w:rsidR="00952EC1" w:rsidRPr="00952EC1">
        <w:t>Python Software Foundation.</w:t>
      </w:r>
      <w:r w:rsidR="00952EC1" w:rsidRPr="008C71F9">
        <w:rPr>
          <w:lang w:val="en-US"/>
        </w:rPr>
        <w:t> </w:t>
      </w:r>
    </w:p>
    <w:p w14:paraId="01B78F1E" w14:textId="4589FE6C" w:rsidR="007559FF" w:rsidRPr="008C71F9" w:rsidRDefault="00000000" w:rsidP="0079618A">
      <w:pPr>
        <w:rPr>
          <w:lang w:val="en-US"/>
        </w:rPr>
      </w:pPr>
      <w:hyperlink r:id="rId18" w:history="1">
        <w:r w:rsidR="009B7D37" w:rsidRPr="008C71F9">
          <w:rPr>
            <w:rStyle w:val="Hyperlnk"/>
            <w:lang w:val="en-US"/>
          </w:rPr>
          <w:t>http://www.python.org</w:t>
        </w:r>
      </w:hyperlink>
    </w:p>
    <w:p w14:paraId="40F3CB43" w14:textId="77777777" w:rsidR="006A05FC" w:rsidRPr="008C71F9" w:rsidRDefault="006A05FC" w:rsidP="0079618A">
      <w:pPr>
        <w:rPr>
          <w:lang w:val="en-US"/>
        </w:rPr>
      </w:pPr>
    </w:p>
    <w:p w14:paraId="128493F4" w14:textId="0304F721" w:rsidR="00201AAC" w:rsidRDefault="006A05FC" w:rsidP="0079618A">
      <w:pPr>
        <w:rPr>
          <w:lang w:val="en-US"/>
        </w:rPr>
      </w:pPr>
      <w:r w:rsidRPr="006A05FC">
        <w:t>Wickham H, Averick M, Bryan J, Chang W, McGowan LD, François R, Grolemund G, Hayes A, Henry L, Hester J, Kuhn M, Pedersen TL, Miller E, Bache SM, Müller K, Ooms J, Robinson D, Seidel DP, Spinu V, Takahashi K, Vaughan D, Wilke C, Woo K, Yutani H (2019). “Welcome to the tidyverse.” </w:t>
      </w:r>
      <w:r w:rsidRPr="006A05FC">
        <w:rPr>
          <w:i/>
          <w:iCs/>
        </w:rPr>
        <w:t>Journal of Open Source Software</w:t>
      </w:r>
      <w:r w:rsidRPr="006A05FC">
        <w:t>, </w:t>
      </w:r>
      <w:r w:rsidRPr="006A05FC">
        <w:rPr>
          <w:b/>
          <w:bCs/>
        </w:rPr>
        <w:t>4</w:t>
      </w:r>
      <w:r w:rsidRPr="006A05FC">
        <w:t>(43), 1686. </w:t>
      </w:r>
      <w:hyperlink r:id="rId19" w:history="1">
        <w:r w:rsidRPr="006A05FC">
          <w:rPr>
            <w:rStyle w:val="Hyperlnk"/>
          </w:rPr>
          <w:t>doi:10.21105/joss.01686</w:t>
        </w:r>
      </w:hyperlink>
      <w:r w:rsidRPr="006A05FC">
        <w:t>.</w:t>
      </w:r>
    </w:p>
    <w:p w14:paraId="62A96C26" w14:textId="77777777" w:rsidR="003E7A92" w:rsidRDefault="003E7A92" w:rsidP="0079618A">
      <w:pPr>
        <w:rPr>
          <w:lang w:val="en-US"/>
        </w:rPr>
      </w:pPr>
    </w:p>
    <w:p w14:paraId="1B83DA3F" w14:textId="407E63BC" w:rsidR="00201AAC" w:rsidRDefault="00201AAC" w:rsidP="00776B52">
      <w:pPr>
        <w:spacing w:after="0"/>
        <w:rPr>
          <w:lang w:val="sv-SE"/>
        </w:rPr>
      </w:pPr>
      <w:r>
        <w:rPr>
          <w:lang w:val="sv-SE"/>
        </w:rPr>
        <w:t>R (Version 4.2.2)</w:t>
      </w:r>
      <w:r w:rsidR="003E7A92">
        <w:rPr>
          <w:lang w:val="sv-SE"/>
        </w:rPr>
        <w:t xml:space="preserve"> [Software]</w:t>
      </w:r>
    </w:p>
    <w:p w14:paraId="632EF542" w14:textId="4CC0B936" w:rsidR="00201AAC" w:rsidRDefault="00000000" w:rsidP="0079618A">
      <w:pPr>
        <w:rPr>
          <w:lang w:val="sv-SE"/>
        </w:rPr>
      </w:pPr>
      <w:hyperlink r:id="rId20" w:history="1">
        <w:r w:rsidR="004C3566" w:rsidRPr="00EC248E">
          <w:rPr>
            <w:rStyle w:val="Hyperlnk"/>
            <w:lang w:val="sv-SE"/>
          </w:rPr>
          <w:t>https://www.r-project.org/</w:t>
        </w:r>
      </w:hyperlink>
      <w:r w:rsidR="004C3566">
        <w:rPr>
          <w:lang w:val="sv-SE"/>
        </w:rPr>
        <w:t xml:space="preserve"> </w:t>
      </w:r>
    </w:p>
    <w:p w14:paraId="306A91A3" w14:textId="77777777" w:rsidR="002B47D1" w:rsidRDefault="002B47D1" w:rsidP="0079618A">
      <w:pPr>
        <w:rPr>
          <w:lang w:val="sv-SE"/>
        </w:rPr>
      </w:pPr>
    </w:p>
    <w:p w14:paraId="600A8CB0" w14:textId="7320132D" w:rsidR="002B47D1" w:rsidRDefault="002B47D1" w:rsidP="00776B52">
      <w:pPr>
        <w:spacing w:after="0"/>
        <w:rPr>
          <w:lang w:val="en-US"/>
        </w:rPr>
      </w:pPr>
      <w:r w:rsidRPr="004D7890">
        <w:rPr>
          <w:lang w:val="en-US"/>
        </w:rPr>
        <w:t>Value Tool</w:t>
      </w:r>
      <w:r w:rsidR="004D7890" w:rsidRPr="004D7890">
        <w:rPr>
          <w:lang w:val="en-US"/>
        </w:rPr>
        <w:t xml:space="preserve"> (Version 3.0.15) [Plugin]. Jorge A</w:t>
      </w:r>
      <w:r w:rsidR="004D7890">
        <w:rPr>
          <w:lang w:val="en-US"/>
        </w:rPr>
        <w:t>lmerio</w:t>
      </w:r>
    </w:p>
    <w:p w14:paraId="04D7C5F4" w14:textId="1DE18687" w:rsidR="00932673" w:rsidRPr="004D7890" w:rsidRDefault="00000000" w:rsidP="0079618A">
      <w:pPr>
        <w:rPr>
          <w:lang w:val="en-US"/>
        </w:rPr>
      </w:pPr>
      <w:hyperlink r:id="rId21" w:history="1">
        <w:r w:rsidR="00932673" w:rsidRPr="0058314D">
          <w:rPr>
            <w:rStyle w:val="Hyperlnk"/>
            <w:lang w:val="en-US"/>
          </w:rPr>
          <w:t>https://plugins.qgis.org/plugins/valuetool/</w:t>
        </w:r>
      </w:hyperlink>
      <w:r w:rsidR="00932673">
        <w:rPr>
          <w:lang w:val="en-US"/>
        </w:rPr>
        <w:t xml:space="preserve"> </w:t>
      </w:r>
    </w:p>
    <w:sectPr w:rsidR="00932673" w:rsidRPr="004D7890" w:rsidSect="00216577">
      <w:headerReference w:type="default" r:id="rId22"/>
      <w:footerReference w:type="default" r:id="rId23"/>
      <w:headerReference w:type="first" r:id="rId24"/>
      <w:pgSz w:w="11906" w:h="16838" w:code="9"/>
      <w:pgMar w:top="1417" w:right="1417" w:bottom="1417" w:left="1417"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CD403" w14:textId="77777777" w:rsidR="008B2DA4" w:rsidRDefault="008B2DA4" w:rsidP="006B2795">
      <w:r>
        <w:separator/>
      </w:r>
    </w:p>
  </w:endnote>
  <w:endnote w:type="continuationSeparator" w:id="0">
    <w:p w14:paraId="2328E44D" w14:textId="77777777" w:rsidR="008B2DA4" w:rsidRDefault="008B2DA4" w:rsidP="006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76D80" w14:textId="77777777" w:rsidR="00246383" w:rsidRPr="00246383" w:rsidRDefault="00AD20E6" w:rsidP="00B22C97">
    <w:pPr>
      <w:pStyle w:val="Sidfot"/>
      <w:ind w:right="-569"/>
    </w:pPr>
    <w:r>
      <w:tab/>
    </w:r>
    <w:r>
      <w:tab/>
    </w:r>
    <w:r w:rsidRPr="00246383">
      <w:fldChar w:fldCharType="begin"/>
    </w:r>
    <w:r w:rsidRPr="00246383">
      <w:instrText>PAGE  \* Arabic  \* MERGEFORMAT</w:instrText>
    </w:r>
    <w:r w:rsidRPr="00246383">
      <w:fldChar w:fldCharType="separate"/>
    </w:r>
    <w:r w:rsidRPr="00246383">
      <w:rPr>
        <w:lang w:val="sv-SE"/>
      </w:rPr>
      <w:t>1</w:t>
    </w:r>
    <w:r w:rsidRPr="0024638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985FE" w14:textId="77777777" w:rsidR="008B2DA4" w:rsidRDefault="008B2DA4" w:rsidP="006B2795">
      <w:r>
        <w:separator/>
      </w:r>
    </w:p>
  </w:footnote>
  <w:footnote w:type="continuationSeparator" w:id="0">
    <w:p w14:paraId="6098BC62" w14:textId="77777777" w:rsidR="008B2DA4" w:rsidRDefault="008B2DA4" w:rsidP="006B2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AF8D" w14:textId="77777777" w:rsidR="006B2795" w:rsidRDefault="006B2795" w:rsidP="006B2795">
    <w:pPr>
      <w:pStyle w:val="Sidhuvud"/>
      <w:ind w:right="-569"/>
    </w:pPr>
    <w:r>
      <w:drawing>
        <wp:inline distT="0" distB="0" distL="0" distR="0" wp14:anchorId="33EF95F9" wp14:editId="09593C2A">
          <wp:extent cx="1800000" cy="1732919"/>
          <wp:effectExtent l="0" t="0" r="0" b="635"/>
          <wp:docPr id="8" name="Bildobjekt 5" descr="Logotype University of Skövde">
            <a:extLst xmlns:a="http://schemas.openxmlformats.org/drawingml/2006/main">
              <a:ext uri="{FF2B5EF4-FFF2-40B4-BE49-F238E27FC236}">
                <a16:creationId xmlns:a16="http://schemas.microsoft.com/office/drawing/2014/main" id="{5F20DC2E-13B5-4A26-8989-8843C72B49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5" descr="Logotype University of Skövde">
                    <a:extLst>
                      <a:ext uri="{FF2B5EF4-FFF2-40B4-BE49-F238E27FC236}">
                        <a16:creationId xmlns:a16="http://schemas.microsoft.com/office/drawing/2014/main" id="{5F20DC2E-13B5-4A26-8989-8843C72B4966}"/>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1732919"/>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inline>
      </w:drawing>
    </w:r>
    <w:r>
      <mc:AlternateContent>
        <mc:Choice Requires="wpg">
          <w:drawing>
            <wp:anchor distT="0" distB="0" distL="114300" distR="114300" simplePos="0" relativeHeight="251659264" behindDoc="0" locked="0" layoutInCell="1" allowOverlap="1" wp14:anchorId="3F65CE68" wp14:editId="3FAC39A2">
              <wp:simplePos x="0" y="0"/>
              <wp:positionH relativeFrom="column">
                <wp:posOffset>-900430</wp:posOffset>
              </wp:positionH>
              <wp:positionV relativeFrom="paragraph">
                <wp:posOffset>-450215</wp:posOffset>
              </wp:positionV>
              <wp:extent cx="1800000" cy="11181600"/>
              <wp:effectExtent l="0" t="0" r="0" b="1270"/>
              <wp:wrapNone/>
              <wp:docPr id="2" name="Grup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800000" cy="11181600"/>
                        <a:chOff x="0" y="0"/>
                        <a:chExt cx="1800000" cy="11181600"/>
                      </a:xfrm>
                    </wpg:grpSpPr>
                    <wps:wsp>
                      <wps:cNvPr id="3" name="Rectangle 7"/>
                      <wps:cNvSpPr>
                        <a:spLocks noChangeArrowheads="1"/>
                      </wps:cNvSpPr>
                      <wps:spPr bwMode="auto">
                        <a:xfrm>
                          <a:off x="0" y="0"/>
                          <a:ext cx="1800000" cy="11181600"/>
                        </a:xfrm>
                        <a:prstGeom prst="rect">
                          <a:avLst/>
                        </a:prstGeom>
                        <a:solidFill>
                          <a:srgbClr val="0969A8"/>
                        </a:solidFill>
                        <a:ln>
                          <a:noFill/>
                        </a:ln>
                      </wps:spPr>
                      <wps:bodyPr rot="0" vert="horz" wrap="square" lIns="91440" tIns="45720" rIns="91440" bIns="45720" anchor="t" anchorCtr="0" upright="1">
                        <a:noAutofit/>
                      </wps:bodyPr>
                    </wps:wsp>
                    <wps:wsp>
                      <wps:cNvPr id="4" name="Textruta 4"/>
                      <wps:cNvSpPr txBox="1"/>
                      <wps:spPr>
                        <a:xfrm rot="16200000" flipH="1">
                          <a:off x="-3141027" y="5412422"/>
                          <a:ext cx="8220075" cy="1295400"/>
                        </a:xfrm>
                        <a:prstGeom prst="rect">
                          <a:avLst/>
                        </a:prstGeom>
                        <a:noFill/>
                        <a:ln w="6350">
                          <a:noFill/>
                        </a:ln>
                      </wps:spPr>
                      <wps:txbx>
                        <w:txbxContent>
                          <w:p w14:paraId="44215C40" w14:textId="77777777" w:rsidR="006B2795" w:rsidRPr="00935439" w:rsidRDefault="006B2795" w:rsidP="006B2795">
                            <w:pPr>
                              <w:pStyle w:val="ExRubrik"/>
                            </w:pPr>
                            <w:r>
                              <w:t>Degree project</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anchor>
          </w:drawing>
        </mc:Choice>
        <mc:Fallback>
          <w:pict>
            <v:group w14:anchorId="3F65CE68" id="Grupp 2" o:spid="_x0000_s1026" alt="&quot;&quot;" style="position:absolute;left:0;text-align:left;margin-left:-70.9pt;margin-top:-35.45pt;width:141.75pt;height:880.45pt;z-index:251659264" coordsize="18000,11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">
              <v:rect id="Rectangle 7" o:spid="_x0000_s1027" style="position:absolute;width:18000;height:11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" fillcolor="#0969a8" stroked="f"/>
              <v:shapetype id="_x0000_t202" coordsize="21600,21600" o:spt="202" path="m,l,21600r21600,l21600,xe">
                <v:stroke joinstyle="miter"/>
                <v:path gradientshapeok="t" o:connecttype="rect"/>
              </v:shapetype>
              <v:shape id="Textruta 4" o:spid="_x0000_s1028" type="#_x0000_t202" style="position:absolute;left:-31411;top:54124;width:82201;height:12954;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" filled="f" stroked="f" strokeweight=".5pt">
                <v:textbox inset="0,,0">
                  <w:txbxContent>
                    <w:p w14:paraId="44215C40" w14:textId="77777777" w:rsidR="006B2795" w:rsidRPr="00935439" w:rsidRDefault="006B2795" w:rsidP="006B2795">
                      <w:pPr>
                        <w:pStyle w:val="ExRubrik"/>
                      </w:pPr>
                      <w:r>
                        <w:t>Degree project</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123A9" w14:textId="77777777" w:rsidR="00246383" w:rsidRPr="006E0EC7" w:rsidRDefault="00000000" w:rsidP="00246383">
    <w:pPr>
      <w:pStyle w:val="Sidhuvud"/>
      <w:jc w:val="left"/>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7BEDF" w14:textId="77777777" w:rsidR="00246383" w:rsidRDefault="00AD20E6" w:rsidP="00246383">
    <w:pPr>
      <w:pStyle w:val="Sidhuvud"/>
      <w:ind w:right="-569"/>
    </w:pPr>
    <w:r>
      <w:drawing>
        <wp:inline distT="0" distB="0" distL="0" distR="0" wp14:anchorId="4D2BCB20" wp14:editId="241C6B36">
          <wp:extent cx="1800000" cy="1732919"/>
          <wp:effectExtent l="0" t="0" r="0" b="635"/>
          <wp:docPr id="7" name="Bildobjekt 5" descr="Logotype University of Skövde">
            <a:extLst xmlns:a="http://schemas.openxmlformats.org/drawingml/2006/main">
              <a:ext uri="{FF2B5EF4-FFF2-40B4-BE49-F238E27FC236}">
                <a16:creationId xmlns:a16="http://schemas.microsoft.com/office/drawing/2014/main" id="{5F20DC2E-13B5-4A26-8989-8843C72B49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5" descr="Logotype University of Skövde">
                    <a:extLst>
                      <a:ext uri="{FF2B5EF4-FFF2-40B4-BE49-F238E27FC236}">
                        <a16:creationId xmlns:a16="http://schemas.microsoft.com/office/drawing/2014/main" id="{5F20DC2E-13B5-4A26-8989-8843C72B4966}"/>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1732919"/>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r>
      <w:t xml:space="preserve"> </w:t>
    </w:r>
    <w:r>
      <mc:AlternateContent>
        <mc:Choice Requires="wpg">
          <w:drawing>
            <wp:anchor distT="0" distB="0" distL="114300" distR="114300" simplePos="0" relativeHeight="251661312" behindDoc="0" locked="0" layoutInCell="1" allowOverlap="1" wp14:anchorId="7149AF43" wp14:editId="32D58378">
              <wp:simplePos x="0" y="0"/>
              <wp:positionH relativeFrom="column">
                <wp:posOffset>-900430</wp:posOffset>
              </wp:positionH>
              <wp:positionV relativeFrom="paragraph">
                <wp:posOffset>-450215</wp:posOffset>
              </wp:positionV>
              <wp:extent cx="1800000" cy="11181600"/>
              <wp:effectExtent l="0" t="0" r="0" b="1270"/>
              <wp:wrapNone/>
              <wp:docPr id="1" name="Grup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800000" cy="11181600"/>
                        <a:chOff x="0" y="0"/>
                        <a:chExt cx="1800000" cy="11181600"/>
                      </a:xfrm>
                    </wpg:grpSpPr>
                    <wps:wsp>
                      <wps:cNvPr id="5" name="Rectangle 7"/>
                      <wps:cNvSpPr>
                        <a:spLocks noChangeArrowheads="1"/>
                      </wps:cNvSpPr>
                      <wps:spPr bwMode="auto">
                        <a:xfrm>
                          <a:off x="0" y="0"/>
                          <a:ext cx="1800000" cy="11181600"/>
                        </a:xfrm>
                        <a:prstGeom prst="rect">
                          <a:avLst/>
                        </a:prstGeom>
                        <a:solidFill>
                          <a:srgbClr val="0969A8"/>
                        </a:solidFill>
                        <a:ln>
                          <a:noFill/>
                        </a:ln>
                      </wps:spPr>
                      <wps:bodyPr rot="0" vert="horz" wrap="square" lIns="91440" tIns="45720" rIns="91440" bIns="45720" anchor="t" anchorCtr="0" upright="1">
                        <a:noAutofit/>
                      </wps:bodyPr>
                    </wps:wsp>
                    <wps:wsp>
                      <wps:cNvPr id="6" name="Textruta 6"/>
                      <wps:cNvSpPr txBox="1"/>
                      <wps:spPr>
                        <a:xfrm rot="16200000" flipH="1">
                          <a:off x="-3141027" y="5412422"/>
                          <a:ext cx="8220075" cy="1295400"/>
                        </a:xfrm>
                        <a:prstGeom prst="rect">
                          <a:avLst/>
                        </a:prstGeom>
                        <a:noFill/>
                        <a:ln w="6350">
                          <a:noFill/>
                        </a:ln>
                      </wps:spPr>
                      <wps:txbx>
                        <w:txbxContent>
                          <w:p w14:paraId="07884AA6" w14:textId="77777777" w:rsidR="00246383" w:rsidRPr="00935439" w:rsidRDefault="00AD20E6" w:rsidP="006E0EC7">
                            <w:pPr>
                              <w:pStyle w:val="Rubrik"/>
                              <w:rPr>
                                <w:lang w:val="sv-SE"/>
                              </w:rPr>
                            </w:pPr>
                            <w:r>
                              <w:rPr>
                                <w:lang w:val="sv-SE"/>
                              </w:rPr>
                              <w:t>Degree project</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anchor>
          </w:drawing>
        </mc:Choice>
        <mc:Fallback>
          <w:pict>
            <v:group w14:anchorId="7149AF43" id="Grupp 1" o:spid="_x0000_s1029" alt="&quot;&quot;" style="position:absolute;left:0;text-align:left;margin-left:-70.9pt;margin-top:-35.45pt;width:141.75pt;height:880.45pt;z-index:251661312" coordsize="18000,11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">
              <v:rect id="Rectangle 7" o:spid="_x0000_s1030" style="position:absolute;width:18000;height:11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" fillcolor="#0969a8" stroked="f"/>
              <v:shapetype id="_x0000_t202" coordsize="21600,21600" o:spt="202" path="m,l,21600r21600,l21600,xe">
                <v:stroke joinstyle="miter"/>
                <v:path gradientshapeok="t" o:connecttype="rect"/>
              </v:shapetype>
              <v:shape id="Textruta 6" o:spid="_x0000_s1031" type="#_x0000_t202" style="position:absolute;left:-31411;top:54124;width:82201;height:12954;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" filled="f" stroked="f" strokeweight=".5pt">
                <v:textbox inset="0,,0">
                  <w:txbxContent>
                    <w:p w14:paraId="07884AA6" w14:textId="77777777" w:rsidR="00246383" w:rsidRPr="00935439" w:rsidRDefault="00AD20E6" w:rsidP="006E0EC7">
                      <w:pPr>
                        <w:pStyle w:val="Rubrik"/>
                        <w:rPr>
                          <w:lang w:val="sv-SE"/>
                        </w:rPr>
                      </w:pPr>
                      <w:r>
                        <w:rPr>
                          <w:lang w:val="sv-SE"/>
                        </w:rPr>
                        <w:t>Degree project</w:t>
                      </w:r>
                    </w:p>
                  </w:txbxContent>
                </v:textbox>
              </v:shape>
            </v:group>
          </w:pict>
        </mc:Fallback>
      </mc:AlternateContent>
    </w:r>
  </w:p>
  <w:p w14:paraId="71C25CC2" w14:textId="77777777" w:rsidR="00246383" w:rsidRDefault="00000000">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40D5"/>
    <w:multiLevelType w:val="hybridMultilevel"/>
    <w:tmpl w:val="EB3AB53C"/>
    <w:lvl w:ilvl="0" w:tplc="041D0001">
      <w:start w:val="1"/>
      <w:numFmt w:val="bullet"/>
      <w:lvlText w:val=""/>
      <w:lvlJc w:val="left"/>
      <w:pPr>
        <w:ind w:left="774" w:hanging="360"/>
      </w:pPr>
      <w:rPr>
        <w:rFonts w:ascii="Symbol" w:hAnsi="Symbol" w:hint="default"/>
      </w:rPr>
    </w:lvl>
    <w:lvl w:ilvl="1" w:tplc="041D0003" w:tentative="1">
      <w:start w:val="1"/>
      <w:numFmt w:val="bullet"/>
      <w:lvlText w:val="o"/>
      <w:lvlJc w:val="left"/>
      <w:pPr>
        <w:ind w:left="1494" w:hanging="360"/>
      </w:pPr>
      <w:rPr>
        <w:rFonts w:ascii="Courier New" w:hAnsi="Courier New" w:cs="Courier New" w:hint="default"/>
      </w:rPr>
    </w:lvl>
    <w:lvl w:ilvl="2" w:tplc="041D0005" w:tentative="1">
      <w:start w:val="1"/>
      <w:numFmt w:val="bullet"/>
      <w:lvlText w:val=""/>
      <w:lvlJc w:val="left"/>
      <w:pPr>
        <w:ind w:left="2214" w:hanging="360"/>
      </w:pPr>
      <w:rPr>
        <w:rFonts w:ascii="Wingdings" w:hAnsi="Wingdings" w:hint="default"/>
      </w:rPr>
    </w:lvl>
    <w:lvl w:ilvl="3" w:tplc="041D0001" w:tentative="1">
      <w:start w:val="1"/>
      <w:numFmt w:val="bullet"/>
      <w:lvlText w:val=""/>
      <w:lvlJc w:val="left"/>
      <w:pPr>
        <w:ind w:left="2934" w:hanging="360"/>
      </w:pPr>
      <w:rPr>
        <w:rFonts w:ascii="Symbol" w:hAnsi="Symbol" w:hint="default"/>
      </w:rPr>
    </w:lvl>
    <w:lvl w:ilvl="4" w:tplc="041D0003" w:tentative="1">
      <w:start w:val="1"/>
      <w:numFmt w:val="bullet"/>
      <w:lvlText w:val="o"/>
      <w:lvlJc w:val="left"/>
      <w:pPr>
        <w:ind w:left="3654" w:hanging="360"/>
      </w:pPr>
      <w:rPr>
        <w:rFonts w:ascii="Courier New" w:hAnsi="Courier New" w:cs="Courier New" w:hint="default"/>
      </w:rPr>
    </w:lvl>
    <w:lvl w:ilvl="5" w:tplc="041D0005" w:tentative="1">
      <w:start w:val="1"/>
      <w:numFmt w:val="bullet"/>
      <w:lvlText w:val=""/>
      <w:lvlJc w:val="left"/>
      <w:pPr>
        <w:ind w:left="4374" w:hanging="360"/>
      </w:pPr>
      <w:rPr>
        <w:rFonts w:ascii="Wingdings" w:hAnsi="Wingdings" w:hint="default"/>
      </w:rPr>
    </w:lvl>
    <w:lvl w:ilvl="6" w:tplc="041D0001" w:tentative="1">
      <w:start w:val="1"/>
      <w:numFmt w:val="bullet"/>
      <w:lvlText w:val=""/>
      <w:lvlJc w:val="left"/>
      <w:pPr>
        <w:ind w:left="5094" w:hanging="360"/>
      </w:pPr>
      <w:rPr>
        <w:rFonts w:ascii="Symbol" w:hAnsi="Symbol" w:hint="default"/>
      </w:rPr>
    </w:lvl>
    <w:lvl w:ilvl="7" w:tplc="041D0003" w:tentative="1">
      <w:start w:val="1"/>
      <w:numFmt w:val="bullet"/>
      <w:lvlText w:val="o"/>
      <w:lvlJc w:val="left"/>
      <w:pPr>
        <w:ind w:left="5814" w:hanging="360"/>
      </w:pPr>
      <w:rPr>
        <w:rFonts w:ascii="Courier New" w:hAnsi="Courier New" w:cs="Courier New" w:hint="default"/>
      </w:rPr>
    </w:lvl>
    <w:lvl w:ilvl="8" w:tplc="041D0005" w:tentative="1">
      <w:start w:val="1"/>
      <w:numFmt w:val="bullet"/>
      <w:lvlText w:val=""/>
      <w:lvlJc w:val="left"/>
      <w:pPr>
        <w:ind w:left="6534" w:hanging="360"/>
      </w:pPr>
      <w:rPr>
        <w:rFonts w:ascii="Wingdings" w:hAnsi="Wingdings" w:hint="default"/>
      </w:rPr>
    </w:lvl>
  </w:abstractNum>
  <w:abstractNum w:abstractNumId="1" w15:restartNumberingAfterBreak="0">
    <w:nsid w:val="120A49F3"/>
    <w:multiLevelType w:val="hybridMultilevel"/>
    <w:tmpl w:val="75A6DF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2612377"/>
    <w:multiLevelType w:val="hybridMultilevel"/>
    <w:tmpl w:val="7AC699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83A43D1"/>
    <w:multiLevelType w:val="multilevel"/>
    <w:tmpl w:val="E862B416"/>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15:restartNumberingAfterBreak="0">
    <w:nsid w:val="460E4D91"/>
    <w:multiLevelType w:val="hybridMultilevel"/>
    <w:tmpl w:val="018A70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D307AA5"/>
    <w:multiLevelType w:val="hybridMultilevel"/>
    <w:tmpl w:val="A5A8A984"/>
    <w:lvl w:ilvl="0" w:tplc="C262D7CC">
      <w:start w:val="1"/>
      <w:numFmt w:val="bullet"/>
      <w:pStyle w:val="Liststycke"/>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 w15:restartNumberingAfterBreak="0">
    <w:nsid w:val="63493B77"/>
    <w:multiLevelType w:val="hybridMultilevel"/>
    <w:tmpl w:val="2BEA18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ECD0B48"/>
    <w:multiLevelType w:val="hybridMultilevel"/>
    <w:tmpl w:val="E2BCD1FE"/>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 w15:restartNumberingAfterBreak="0">
    <w:nsid w:val="6F8E593D"/>
    <w:multiLevelType w:val="hybridMultilevel"/>
    <w:tmpl w:val="A7FE52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914076204">
    <w:abstractNumId w:val="5"/>
  </w:num>
  <w:num w:numId="2" w16cid:durableId="349917649">
    <w:abstractNumId w:val="3"/>
  </w:num>
  <w:num w:numId="3" w16cid:durableId="2003465240">
    <w:abstractNumId w:val="1"/>
  </w:num>
  <w:num w:numId="4" w16cid:durableId="743382585">
    <w:abstractNumId w:val="2"/>
  </w:num>
  <w:num w:numId="5" w16cid:durableId="459305603">
    <w:abstractNumId w:val="7"/>
  </w:num>
  <w:num w:numId="6" w16cid:durableId="1155029494">
    <w:abstractNumId w:val="8"/>
  </w:num>
  <w:num w:numId="7" w16cid:durableId="1170870796">
    <w:abstractNumId w:val="0"/>
  </w:num>
  <w:num w:numId="8" w16cid:durableId="483546469">
    <w:abstractNumId w:val="4"/>
  </w:num>
  <w:num w:numId="9" w16cid:durableId="20393546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304"/>
  <w:hyphenationZone w:val="425"/>
  <w:bookFoldPrintingSheets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65"/>
    <w:rsid w:val="00011FF0"/>
    <w:rsid w:val="000200A2"/>
    <w:rsid w:val="00023026"/>
    <w:rsid w:val="0003457C"/>
    <w:rsid w:val="00040284"/>
    <w:rsid w:val="00040839"/>
    <w:rsid w:val="000440C9"/>
    <w:rsid w:val="000451F6"/>
    <w:rsid w:val="00057FF6"/>
    <w:rsid w:val="0006126A"/>
    <w:rsid w:val="00066AD9"/>
    <w:rsid w:val="000703A8"/>
    <w:rsid w:val="00072456"/>
    <w:rsid w:val="0007281C"/>
    <w:rsid w:val="00074181"/>
    <w:rsid w:val="00074AB5"/>
    <w:rsid w:val="00075E30"/>
    <w:rsid w:val="000820B1"/>
    <w:rsid w:val="0008218A"/>
    <w:rsid w:val="00083CFF"/>
    <w:rsid w:val="0008542B"/>
    <w:rsid w:val="0008793A"/>
    <w:rsid w:val="00087B14"/>
    <w:rsid w:val="00091B92"/>
    <w:rsid w:val="000A1F04"/>
    <w:rsid w:val="000A3968"/>
    <w:rsid w:val="000A4263"/>
    <w:rsid w:val="000A5CF9"/>
    <w:rsid w:val="000A5F44"/>
    <w:rsid w:val="000A64A8"/>
    <w:rsid w:val="000A68DF"/>
    <w:rsid w:val="000B21CF"/>
    <w:rsid w:val="000B2296"/>
    <w:rsid w:val="000B4DE0"/>
    <w:rsid w:val="000C09B4"/>
    <w:rsid w:val="000C17A8"/>
    <w:rsid w:val="000C6071"/>
    <w:rsid w:val="000C6C4D"/>
    <w:rsid w:val="000D28D3"/>
    <w:rsid w:val="000E3B06"/>
    <w:rsid w:val="000E5FB3"/>
    <w:rsid w:val="000F1F08"/>
    <w:rsid w:val="000F667E"/>
    <w:rsid w:val="001045F4"/>
    <w:rsid w:val="001106DE"/>
    <w:rsid w:val="00111FD3"/>
    <w:rsid w:val="00117319"/>
    <w:rsid w:val="001219D9"/>
    <w:rsid w:val="00122937"/>
    <w:rsid w:val="001241BC"/>
    <w:rsid w:val="001310C8"/>
    <w:rsid w:val="00133ED8"/>
    <w:rsid w:val="0013761E"/>
    <w:rsid w:val="001416B8"/>
    <w:rsid w:val="001426B0"/>
    <w:rsid w:val="00143A64"/>
    <w:rsid w:val="001477AE"/>
    <w:rsid w:val="0014792A"/>
    <w:rsid w:val="001540B1"/>
    <w:rsid w:val="00165592"/>
    <w:rsid w:val="0017278F"/>
    <w:rsid w:val="00173C32"/>
    <w:rsid w:val="0017535E"/>
    <w:rsid w:val="00176E03"/>
    <w:rsid w:val="00177EC0"/>
    <w:rsid w:val="00180C45"/>
    <w:rsid w:val="00185C0E"/>
    <w:rsid w:val="00196636"/>
    <w:rsid w:val="001967FA"/>
    <w:rsid w:val="00197780"/>
    <w:rsid w:val="001A2B76"/>
    <w:rsid w:val="001A6E30"/>
    <w:rsid w:val="001B2207"/>
    <w:rsid w:val="001B46B8"/>
    <w:rsid w:val="001B6863"/>
    <w:rsid w:val="001C1823"/>
    <w:rsid w:val="001C50B4"/>
    <w:rsid w:val="001C6EE5"/>
    <w:rsid w:val="001D6E39"/>
    <w:rsid w:val="001D7B23"/>
    <w:rsid w:val="001D7CDE"/>
    <w:rsid w:val="001E0F1F"/>
    <w:rsid w:val="001E41AD"/>
    <w:rsid w:val="001E5BAD"/>
    <w:rsid w:val="001E6607"/>
    <w:rsid w:val="001E6804"/>
    <w:rsid w:val="002013E6"/>
    <w:rsid w:val="00201AAC"/>
    <w:rsid w:val="00212DA1"/>
    <w:rsid w:val="0021302A"/>
    <w:rsid w:val="00216577"/>
    <w:rsid w:val="0021698E"/>
    <w:rsid w:val="00217648"/>
    <w:rsid w:val="00217F7F"/>
    <w:rsid w:val="002208DE"/>
    <w:rsid w:val="00223C9F"/>
    <w:rsid w:val="00237AF6"/>
    <w:rsid w:val="00240E01"/>
    <w:rsid w:val="0024359E"/>
    <w:rsid w:val="00243F66"/>
    <w:rsid w:val="00245BD9"/>
    <w:rsid w:val="002467FF"/>
    <w:rsid w:val="002501B8"/>
    <w:rsid w:val="00250357"/>
    <w:rsid w:val="00250840"/>
    <w:rsid w:val="00251DA1"/>
    <w:rsid w:val="0025478E"/>
    <w:rsid w:val="00255230"/>
    <w:rsid w:val="00256C80"/>
    <w:rsid w:val="00260E24"/>
    <w:rsid w:val="00263D31"/>
    <w:rsid w:val="00273588"/>
    <w:rsid w:val="0027527A"/>
    <w:rsid w:val="0028054B"/>
    <w:rsid w:val="00280BA3"/>
    <w:rsid w:val="00281182"/>
    <w:rsid w:val="0029346F"/>
    <w:rsid w:val="00293CEA"/>
    <w:rsid w:val="002A2D6C"/>
    <w:rsid w:val="002A476A"/>
    <w:rsid w:val="002A5FAA"/>
    <w:rsid w:val="002A7A11"/>
    <w:rsid w:val="002A7AA0"/>
    <w:rsid w:val="002B47D1"/>
    <w:rsid w:val="002B52FC"/>
    <w:rsid w:val="002B54E2"/>
    <w:rsid w:val="002B6333"/>
    <w:rsid w:val="002B74A4"/>
    <w:rsid w:val="002C0F75"/>
    <w:rsid w:val="002C2787"/>
    <w:rsid w:val="002C3EE2"/>
    <w:rsid w:val="002D41D9"/>
    <w:rsid w:val="002D6CF0"/>
    <w:rsid w:val="002F0DDC"/>
    <w:rsid w:val="002F10C5"/>
    <w:rsid w:val="002F4812"/>
    <w:rsid w:val="002F4D18"/>
    <w:rsid w:val="002F4EBF"/>
    <w:rsid w:val="002F699F"/>
    <w:rsid w:val="00300131"/>
    <w:rsid w:val="003004AC"/>
    <w:rsid w:val="0030360C"/>
    <w:rsid w:val="00303678"/>
    <w:rsid w:val="003120D9"/>
    <w:rsid w:val="00322356"/>
    <w:rsid w:val="0032316D"/>
    <w:rsid w:val="00325FD0"/>
    <w:rsid w:val="003266CC"/>
    <w:rsid w:val="0032708F"/>
    <w:rsid w:val="00341669"/>
    <w:rsid w:val="00343D88"/>
    <w:rsid w:val="00346C21"/>
    <w:rsid w:val="00347DD5"/>
    <w:rsid w:val="003507A4"/>
    <w:rsid w:val="003516F0"/>
    <w:rsid w:val="00351A7B"/>
    <w:rsid w:val="00355F4B"/>
    <w:rsid w:val="003574B6"/>
    <w:rsid w:val="003618BB"/>
    <w:rsid w:val="0036257E"/>
    <w:rsid w:val="00363630"/>
    <w:rsid w:val="00365AED"/>
    <w:rsid w:val="00372CF1"/>
    <w:rsid w:val="00376A46"/>
    <w:rsid w:val="003770E6"/>
    <w:rsid w:val="00390AE6"/>
    <w:rsid w:val="00391B65"/>
    <w:rsid w:val="003933BE"/>
    <w:rsid w:val="00395C6A"/>
    <w:rsid w:val="003A1426"/>
    <w:rsid w:val="003A42E1"/>
    <w:rsid w:val="003A7180"/>
    <w:rsid w:val="003A73E7"/>
    <w:rsid w:val="003B0C76"/>
    <w:rsid w:val="003B489C"/>
    <w:rsid w:val="003B640F"/>
    <w:rsid w:val="003B6CC4"/>
    <w:rsid w:val="003C00EF"/>
    <w:rsid w:val="003C3DBE"/>
    <w:rsid w:val="003C63A5"/>
    <w:rsid w:val="003D654E"/>
    <w:rsid w:val="003D798E"/>
    <w:rsid w:val="003E432B"/>
    <w:rsid w:val="003E4C26"/>
    <w:rsid w:val="003E6074"/>
    <w:rsid w:val="003E7A92"/>
    <w:rsid w:val="003F0A9B"/>
    <w:rsid w:val="00401610"/>
    <w:rsid w:val="004034B2"/>
    <w:rsid w:val="004038F1"/>
    <w:rsid w:val="004164B9"/>
    <w:rsid w:val="00422D48"/>
    <w:rsid w:val="004313F3"/>
    <w:rsid w:val="0043283A"/>
    <w:rsid w:val="00432E49"/>
    <w:rsid w:val="00436986"/>
    <w:rsid w:val="004421A1"/>
    <w:rsid w:val="0044299A"/>
    <w:rsid w:val="00443AC8"/>
    <w:rsid w:val="00445CC0"/>
    <w:rsid w:val="004478B6"/>
    <w:rsid w:val="00464FC3"/>
    <w:rsid w:val="00465CF1"/>
    <w:rsid w:val="00471B03"/>
    <w:rsid w:val="00474F0E"/>
    <w:rsid w:val="004763C9"/>
    <w:rsid w:val="00484231"/>
    <w:rsid w:val="0048446C"/>
    <w:rsid w:val="00494864"/>
    <w:rsid w:val="0049664F"/>
    <w:rsid w:val="004A37F7"/>
    <w:rsid w:val="004A5F53"/>
    <w:rsid w:val="004A7630"/>
    <w:rsid w:val="004B5B1C"/>
    <w:rsid w:val="004C0772"/>
    <w:rsid w:val="004C3566"/>
    <w:rsid w:val="004C72FF"/>
    <w:rsid w:val="004D4B07"/>
    <w:rsid w:val="004D5726"/>
    <w:rsid w:val="004D5AF3"/>
    <w:rsid w:val="004D7890"/>
    <w:rsid w:val="004D7FA5"/>
    <w:rsid w:val="004E2532"/>
    <w:rsid w:val="004F2653"/>
    <w:rsid w:val="004F45E3"/>
    <w:rsid w:val="0051125A"/>
    <w:rsid w:val="005127E8"/>
    <w:rsid w:val="00517F49"/>
    <w:rsid w:val="0052071E"/>
    <w:rsid w:val="0052306D"/>
    <w:rsid w:val="00526B9A"/>
    <w:rsid w:val="00536F11"/>
    <w:rsid w:val="00537A87"/>
    <w:rsid w:val="00542D93"/>
    <w:rsid w:val="00550761"/>
    <w:rsid w:val="005577C5"/>
    <w:rsid w:val="005602AF"/>
    <w:rsid w:val="00560B5D"/>
    <w:rsid w:val="00561330"/>
    <w:rsid w:val="00561828"/>
    <w:rsid w:val="0056518F"/>
    <w:rsid w:val="005705CB"/>
    <w:rsid w:val="00574323"/>
    <w:rsid w:val="00574E70"/>
    <w:rsid w:val="005800F8"/>
    <w:rsid w:val="005814F7"/>
    <w:rsid w:val="00583B30"/>
    <w:rsid w:val="00584791"/>
    <w:rsid w:val="005876A7"/>
    <w:rsid w:val="0059633B"/>
    <w:rsid w:val="005A31CF"/>
    <w:rsid w:val="005B17A8"/>
    <w:rsid w:val="005B64D5"/>
    <w:rsid w:val="005C235B"/>
    <w:rsid w:val="005C25BF"/>
    <w:rsid w:val="005C2E41"/>
    <w:rsid w:val="005C67E8"/>
    <w:rsid w:val="005D1136"/>
    <w:rsid w:val="005D4AB3"/>
    <w:rsid w:val="005E0CB2"/>
    <w:rsid w:val="005E68D7"/>
    <w:rsid w:val="005E7196"/>
    <w:rsid w:val="005F3AD7"/>
    <w:rsid w:val="0060303D"/>
    <w:rsid w:val="00604A92"/>
    <w:rsid w:val="0060502A"/>
    <w:rsid w:val="006067ED"/>
    <w:rsid w:val="00610B30"/>
    <w:rsid w:val="00611425"/>
    <w:rsid w:val="00611527"/>
    <w:rsid w:val="006157B4"/>
    <w:rsid w:val="00620308"/>
    <w:rsid w:val="00620F32"/>
    <w:rsid w:val="00622B84"/>
    <w:rsid w:val="00626054"/>
    <w:rsid w:val="00627CF5"/>
    <w:rsid w:val="006319B2"/>
    <w:rsid w:val="006337E2"/>
    <w:rsid w:val="00635599"/>
    <w:rsid w:val="0064189B"/>
    <w:rsid w:val="00644AF6"/>
    <w:rsid w:val="00644B50"/>
    <w:rsid w:val="0064581B"/>
    <w:rsid w:val="006536ED"/>
    <w:rsid w:val="00655D2B"/>
    <w:rsid w:val="00657C14"/>
    <w:rsid w:val="00661713"/>
    <w:rsid w:val="006629CB"/>
    <w:rsid w:val="006633ED"/>
    <w:rsid w:val="00664DBF"/>
    <w:rsid w:val="0067035A"/>
    <w:rsid w:val="006713AB"/>
    <w:rsid w:val="00675FBA"/>
    <w:rsid w:val="0067778D"/>
    <w:rsid w:val="00690324"/>
    <w:rsid w:val="006947CB"/>
    <w:rsid w:val="00694C89"/>
    <w:rsid w:val="00694CD1"/>
    <w:rsid w:val="006A05FC"/>
    <w:rsid w:val="006A3286"/>
    <w:rsid w:val="006A56AC"/>
    <w:rsid w:val="006B2304"/>
    <w:rsid w:val="006B2795"/>
    <w:rsid w:val="006C0E99"/>
    <w:rsid w:val="006C32FA"/>
    <w:rsid w:val="006C77B9"/>
    <w:rsid w:val="006D26F4"/>
    <w:rsid w:val="006D6155"/>
    <w:rsid w:val="006D7F28"/>
    <w:rsid w:val="006E0387"/>
    <w:rsid w:val="006E0EC7"/>
    <w:rsid w:val="006E36FB"/>
    <w:rsid w:val="006E3D73"/>
    <w:rsid w:val="006E58D6"/>
    <w:rsid w:val="006F1E34"/>
    <w:rsid w:val="006F3837"/>
    <w:rsid w:val="006F4CAB"/>
    <w:rsid w:val="006F609E"/>
    <w:rsid w:val="00702E61"/>
    <w:rsid w:val="00703349"/>
    <w:rsid w:val="007043D8"/>
    <w:rsid w:val="00713355"/>
    <w:rsid w:val="007207B8"/>
    <w:rsid w:val="00727428"/>
    <w:rsid w:val="0073484E"/>
    <w:rsid w:val="00746EEB"/>
    <w:rsid w:val="00747905"/>
    <w:rsid w:val="007531AD"/>
    <w:rsid w:val="007559FF"/>
    <w:rsid w:val="007562EF"/>
    <w:rsid w:val="00756FA6"/>
    <w:rsid w:val="00757A22"/>
    <w:rsid w:val="00762758"/>
    <w:rsid w:val="00764891"/>
    <w:rsid w:val="00764BA4"/>
    <w:rsid w:val="00775779"/>
    <w:rsid w:val="00775913"/>
    <w:rsid w:val="007768C1"/>
    <w:rsid w:val="00776B52"/>
    <w:rsid w:val="00785A84"/>
    <w:rsid w:val="0078611E"/>
    <w:rsid w:val="0079099C"/>
    <w:rsid w:val="0079102B"/>
    <w:rsid w:val="007946CC"/>
    <w:rsid w:val="0079618A"/>
    <w:rsid w:val="007A1B3E"/>
    <w:rsid w:val="007A245A"/>
    <w:rsid w:val="007A290D"/>
    <w:rsid w:val="007A5371"/>
    <w:rsid w:val="007B08F6"/>
    <w:rsid w:val="007B4CCE"/>
    <w:rsid w:val="007C0417"/>
    <w:rsid w:val="007C4846"/>
    <w:rsid w:val="007C611C"/>
    <w:rsid w:val="007C7073"/>
    <w:rsid w:val="007D0851"/>
    <w:rsid w:val="007D137C"/>
    <w:rsid w:val="007D40BF"/>
    <w:rsid w:val="007D6478"/>
    <w:rsid w:val="007D6FA9"/>
    <w:rsid w:val="007D7F16"/>
    <w:rsid w:val="007E261F"/>
    <w:rsid w:val="007E5AE5"/>
    <w:rsid w:val="007F0F68"/>
    <w:rsid w:val="007F3E99"/>
    <w:rsid w:val="007F5CDF"/>
    <w:rsid w:val="007F6680"/>
    <w:rsid w:val="007F6F7B"/>
    <w:rsid w:val="008005DC"/>
    <w:rsid w:val="00803282"/>
    <w:rsid w:val="00805B1A"/>
    <w:rsid w:val="008068C1"/>
    <w:rsid w:val="00806AF8"/>
    <w:rsid w:val="0081310E"/>
    <w:rsid w:val="00814288"/>
    <w:rsid w:val="0082558D"/>
    <w:rsid w:val="0082733A"/>
    <w:rsid w:val="008345E4"/>
    <w:rsid w:val="00837584"/>
    <w:rsid w:val="0085370D"/>
    <w:rsid w:val="008576EA"/>
    <w:rsid w:val="00863BAC"/>
    <w:rsid w:val="00865607"/>
    <w:rsid w:val="0086753A"/>
    <w:rsid w:val="008727E3"/>
    <w:rsid w:val="00872C37"/>
    <w:rsid w:val="00874072"/>
    <w:rsid w:val="00875345"/>
    <w:rsid w:val="00876F75"/>
    <w:rsid w:val="00877971"/>
    <w:rsid w:val="0088014E"/>
    <w:rsid w:val="00882093"/>
    <w:rsid w:val="008873CA"/>
    <w:rsid w:val="00890B67"/>
    <w:rsid w:val="008B032B"/>
    <w:rsid w:val="008B2DA4"/>
    <w:rsid w:val="008B6802"/>
    <w:rsid w:val="008B699A"/>
    <w:rsid w:val="008B6D85"/>
    <w:rsid w:val="008C2661"/>
    <w:rsid w:val="008C71F9"/>
    <w:rsid w:val="008D1886"/>
    <w:rsid w:val="008D2BAB"/>
    <w:rsid w:val="008D47D6"/>
    <w:rsid w:val="008D4F4C"/>
    <w:rsid w:val="008D5A8D"/>
    <w:rsid w:val="008D6DB7"/>
    <w:rsid w:val="008E0B74"/>
    <w:rsid w:val="008E638C"/>
    <w:rsid w:val="008F08DF"/>
    <w:rsid w:val="008F12B3"/>
    <w:rsid w:val="008F2EBE"/>
    <w:rsid w:val="008F399D"/>
    <w:rsid w:val="008F60C6"/>
    <w:rsid w:val="00904A15"/>
    <w:rsid w:val="0090506A"/>
    <w:rsid w:val="00906643"/>
    <w:rsid w:val="0090790A"/>
    <w:rsid w:val="00907BC9"/>
    <w:rsid w:val="00910E7C"/>
    <w:rsid w:val="00914D08"/>
    <w:rsid w:val="0091769C"/>
    <w:rsid w:val="00920547"/>
    <w:rsid w:val="00931581"/>
    <w:rsid w:val="00932673"/>
    <w:rsid w:val="00934F78"/>
    <w:rsid w:val="00935439"/>
    <w:rsid w:val="009410A3"/>
    <w:rsid w:val="00945937"/>
    <w:rsid w:val="00951F14"/>
    <w:rsid w:val="00952EC1"/>
    <w:rsid w:val="009640E1"/>
    <w:rsid w:val="009672FA"/>
    <w:rsid w:val="00977203"/>
    <w:rsid w:val="009774D1"/>
    <w:rsid w:val="00981E53"/>
    <w:rsid w:val="009847F0"/>
    <w:rsid w:val="0098618C"/>
    <w:rsid w:val="00990C60"/>
    <w:rsid w:val="009919F3"/>
    <w:rsid w:val="009A04FA"/>
    <w:rsid w:val="009A13D7"/>
    <w:rsid w:val="009A6D39"/>
    <w:rsid w:val="009B2369"/>
    <w:rsid w:val="009B2BF8"/>
    <w:rsid w:val="009B38C0"/>
    <w:rsid w:val="009B7D37"/>
    <w:rsid w:val="009C1248"/>
    <w:rsid w:val="009C18E0"/>
    <w:rsid w:val="009C60C7"/>
    <w:rsid w:val="009D0FBB"/>
    <w:rsid w:val="009D146F"/>
    <w:rsid w:val="009D6D15"/>
    <w:rsid w:val="009E0F0C"/>
    <w:rsid w:val="009E6026"/>
    <w:rsid w:val="009E6D6C"/>
    <w:rsid w:val="009F09EC"/>
    <w:rsid w:val="009F41F8"/>
    <w:rsid w:val="00A01F59"/>
    <w:rsid w:val="00A052DA"/>
    <w:rsid w:val="00A055FC"/>
    <w:rsid w:val="00A06309"/>
    <w:rsid w:val="00A11908"/>
    <w:rsid w:val="00A14DD0"/>
    <w:rsid w:val="00A14FFA"/>
    <w:rsid w:val="00A23AB9"/>
    <w:rsid w:val="00A3135A"/>
    <w:rsid w:val="00A37BBA"/>
    <w:rsid w:val="00A37CA1"/>
    <w:rsid w:val="00A43271"/>
    <w:rsid w:val="00A61146"/>
    <w:rsid w:val="00A65100"/>
    <w:rsid w:val="00A65ABF"/>
    <w:rsid w:val="00A72FE5"/>
    <w:rsid w:val="00A733D7"/>
    <w:rsid w:val="00A73EAA"/>
    <w:rsid w:val="00A75130"/>
    <w:rsid w:val="00A75677"/>
    <w:rsid w:val="00A756AB"/>
    <w:rsid w:val="00A77E71"/>
    <w:rsid w:val="00A8158A"/>
    <w:rsid w:val="00A8635B"/>
    <w:rsid w:val="00A872DA"/>
    <w:rsid w:val="00A924A4"/>
    <w:rsid w:val="00A92BBF"/>
    <w:rsid w:val="00A956C4"/>
    <w:rsid w:val="00A97EF4"/>
    <w:rsid w:val="00AA099B"/>
    <w:rsid w:val="00AA4923"/>
    <w:rsid w:val="00AA7DA6"/>
    <w:rsid w:val="00AB0238"/>
    <w:rsid w:val="00AB15E9"/>
    <w:rsid w:val="00AB2C0E"/>
    <w:rsid w:val="00AB4B4C"/>
    <w:rsid w:val="00AB7965"/>
    <w:rsid w:val="00AB7BDD"/>
    <w:rsid w:val="00AC054E"/>
    <w:rsid w:val="00AD0969"/>
    <w:rsid w:val="00AD20E6"/>
    <w:rsid w:val="00AE1B13"/>
    <w:rsid w:val="00AE1D34"/>
    <w:rsid w:val="00AE3034"/>
    <w:rsid w:val="00AE5FBD"/>
    <w:rsid w:val="00AF7B98"/>
    <w:rsid w:val="00B0455F"/>
    <w:rsid w:val="00B07510"/>
    <w:rsid w:val="00B10699"/>
    <w:rsid w:val="00B112FF"/>
    <w:rsid w:val="00B149CC"/>
    <w:rsid w:val="00B14FA9"/>
    <w:rsid w:val="00B15BEC"/>
    <w:rsid w:val="00B16BD1"/>
    <w:rsid w:val="00B25E2E"/>
    <w:rsid w:val="00B25F4F"/>
    <w:rsid w:val="00B309F9"/>
    <w:rsid w:val="00B30D55"/>
    <w:rsid w:val="00B3235A"/>
    <w:rsid w:val="00B32448"/>
    <w:rsid w:val="00B32739"/>
    <w:rsid w:val="00B3537D"/>
    <w:rsid w:val="00B37113"/>
    <w:rsid w:val="00B401C8"/>
    <w:rsid w:val="00B40687"/>
    <w:rsid w:val="00B41E50"/>
    <w:rsid w:val="00B43721"/>
    <w:rsid w:val="00B44766"/>
    <w:rsid w:val="00B46BA3"/>
    <w:rsid w:val="00B5163B"/>
    <w:rsid w:val="00B527C6"/>
    <w:rsid w:val="00B53FE5"/>
    <w:rsid w:val="00B54787"/>
    <w:rsid w:val="00B6089A"/>
    <w:rsid w:val="00B62353"/>
    <w:rsid w:val="00B6404F"/>
    <w:rsid w:val="00B67165"/>
    <w:rsid w:val="00B711B9"/>
    <w:rsid w:val="00B71354"/>
    <w:rsid w:val="00B73C6F"/>
    <w:rsid w:val="00B9132E"/>
    <w:rsid w:val="00B95E7D"/>
    <w:rsid w:val="00B961C1"/>
    <w:rsid w:val="00BA1413"/>
    <w:rsid w:val="00BA34BA"/>
    <w:rsid w:val="00BB0707"/>
    <w:rsid w:val="00BB0F99"/>
    <w:rsid w:val="00BB26F1"/>
    <w:rsid w:val="00BB3207"/>
    <w:rsid w:val="00BB45D7"/>
    <w:rsid w:val="00BB56C8"/>
    <w:rsid w:val="00BB675A"/>
    <w:rsid w:val="00BC247E"/>
    <w:rsid w:val="00BC532F"/>
    <w:rsid w:val="00BC6959"/>
    <w:rsid w:val="00BD155F"/>
    <w:rsid w:val="00BD1667"/>
    <w:rsid w:val="00BD2435"/>
    <w:rsid w:val="00BD3FBF"/>
    <w:rsid w:val="00BF02AF"/>
    <w:rsid w:val="00BF04A3"/>
    <w:rsid w:val="00BF1DAA"/>
    <w:rsid w:val="00BF2E28"/>
    <w:rsid w:val="00BF452F"/>
    <w:rsid w:val="00BF4E2E"/>
    <w:rsid w:val="00C0768B"/>
    <w:rsid w:val="00C07C52"/>
    <w:rsid w:val="00C11731"/>
    <w:rsid w:val="00C27894"/>
    <w:rsid w:val="00C32715"/>
    <w:rsid w:val="00C3784F"/>
    <w:rsid w:val="00C37C94"/>
    <w:rsid w:val="00C44A98"/>
    <w:rsid w:val="00C50125"/>
    <w:rsid w:val="00C60254"/>
    <w:rsid w:val="00C60357"/>
    <w:rsid w:val="00C60BC5"/>
    <w:rsid w:val="00C60F12"/>
    <w:rsid w:val="00C6280B"/>
    <w:rsid w:val="00C651EF"/>
    <w:rsid w:val="00C87241"/>
    <w:rsid w:val="00C90616"/>
    <w:rsid w:val="00C91B13"/>
    <w:rsid w:val="00C97D2F"/>
    <w:rsid w:val="00CA12FA"/>
    <w:rsid w:val="00CA23B5"/>
    <w:rsid w:val="00CA2B69"/>
    <w:rsid w:val="00CA32ED"/>
    <w:rsid w:val="00CA7703"/>
    <w:rsid w:val="00CB049F"/>
    <w:rsid w:val="00CB4057"/>
    <w:rsid w:val="00CC2462"/>
    <w:rsid w:val="00CC2D0B"/>
    <w:rsid w:val="00CC309D"/>
    <w:rsid w:val="00CC39A9"/>
    <w:rsid w:val="00CD49E3"/>
    <w:rsid w:val="00CD4C9F"/>
    <w:rsid w:val="00CE42F6"/>
    <w:rsid w:val="00CE4BCA"/>
    <w:rsid w:val="00CE516B"/>
    <w:rsid w:val="00CF22E8"/>
    <w:rsid w:val="00CF3657"/>
    <w:rsid w:val="00CF3934"/>
    <w:rsid w:val="00CF73C3"/>
    <w:rsid w:val="00D00D26"/>
    <w:rsid w:val="00D039F6"/>
    <w:rsid w:val="00D10739"/>
    <w:rsid w:val="00D20081"/>
    <w:rsid w:val="00D30CA9"/>
    <w:rsid w:val="00D31FFD"/>
    <w:rsid w:val="00D32202"/>
    <w:rsid w:val="00D34342"/>
    <w:rsid w:val="00D365EF"/>
    <w:rsid w:val="00D447AF"/>
    <w:rsid w:val="00D505BF"/>
    <w:rsid w:val="00D60165"/>
    <w:rsid w:val="00D63926"/>
    <w:rsid w:val="00D6393D"/>
    <w:rsid w:val="00D64E16"/>
    <w:rsid w:val="00D73F37"/>
    <w:rsid w:val="00D74446"/>
    <w:rsid w:val="00D76A05"/>
    <w:rsid w:val="00D81F20"/>
    <w:rsid w:val="00D83788"/>
    <w:rsid w:val="00D83B93"/>
    <w:rsid w:val="00D92148"/>
    <w:rsid w:val="00D95600"/>
    <w:rsid w:val="00D971E5"/>
    <w:rsid w:val="00DA14C6"/>
    <w:rsid w:val="00DA1FE1"/>
    <w:rsid w:val="00DA32CD"/>
    <w:rsid w:val="00DA4BA7"/>
    <w:rsid w:val="00DA6728"/>
    <w:rsid w:val="00DA6FA9"/>
    <w:rsid w:val="00DA720D"/>
    <w:rsid w:val="00DA77FF"/>
    <w:rsid w:val="00DB1EFF"/>
    <w:rsid w:val="00DC0383"/>
    <w:rsid w:val="00DC206C"/>
    <w:rsid w:val="00DC276C"/>
    <w:rsid w:val="00DC421E"/>
    <w:rsid w:val="00DD11D9"/>
    <w:rsid w:val="00DF1E55"/>
    <w:rsid w:val="00DF3DB2"/>
    <w:rsid w:val="00DF5C0B"/>
    <w:rsid w:val="00E012CF"/>
    <w:rsid w:val="00E04D98"/>
    <w:rsid w:val="00E168B6"/>
    <w:rsid w:val="00E16E12"/>
    <w:rsid w:val="00E20955"/>
    <w:rsid w:val="00E2223A"/>
    <w:rsid w:val="00E24A01"/>
    <w:rsid w:val="00E31BA5"/>
    <w:rsid w:val="00E354E8"/>
    <w:rsid w:val="00E36D1F"/>
    <w:rsid w:val="00E42279"/>
    <w:rsid w:val="00E4412D"/>
    <w:rsid w:val="00E44CA0"/>
    <w:rsid w:val="00E4573C"/>
    <w:rsid w:val="00E50D23"/>
    <w:rsid w:val="00E51B03"/>
    <w:rsid w:val="00E51FC8"/>
    <w:rsid w:val="00E54D29"/>
    <w:rsid w:val="00E60772"/>
    <w:rsid w:val="00E669F3"/>
    <w:rsid w:val="00E77258"/>
    <w:rsid w:val="00E83600"/>
    <w:rsid w:val="00E84D3F"/>
    <w:rsid w:val="00E86342"/>
    <w:rsid w:val="00E95E45"/>
    <w:rsid w:val="00EA3C2E"/>
    <w:rsid w:val="00EB417A"/>
    <w:rsid w:val="00EB458B"/>
    <w:rsid w:val="00EC6881"/>
    <w:rsid w:val="00ED2A7B"/>
    <w:rsid w:val="00ED36DA"/>
    <w:rsid w:val="00EE16EE"/>
    <w:rsid w:val="00EE4006"/>
    <w:rsid w:val="00EE45D7"/>
    <w:rsid w:val="00EF0878"/>
    <w:rsid w:val="00F0125C"/>
    <w:rsid w:val="00F024B5"/>
    <w:rsid w:val="00F05624"/>
    <w:rsid w:val="00F07C2C"/>
    <w:rsid w:val="00F07D38"/>
    <w:rsid w:val="00F12A37"/>
    <w:rsid w:val="00F168C6"/>
    <w:rsid w:val="00F179C9"/>
    <w:rsid w:val="00F200D9"/>
    <w:rsid w:val="00F21E8E"/>
    <w:rsid w:val="00F2358C"/>
    <w:rsid w:val="00F27DB7"/>
    <w:rsid w:val="00F309E5"/>
    <w:rsid w:val="00F342EF"/>
    <w:rsid w:val="00F37F0D"/>
    <w:rsid w:val="00F40989"/>
    <w:rsid w:val="00F43DD5"/>
    <w:rsid w:val="00F447A7"/>
    <w:rsid w:val="00F56845"/>
    <w:rsid w:val="00F66583"/>
    <w:rsid w:val="00F746C8"/>
    <w:rsid w:val="00F76E17"/>
    <w:rsid w:val="00F81C7B"/>
    <w:rsid w:val="00F82627"/>
    <w:rsid w:val="00F8424E"/>
    <w:rsid w:val="00F8488F"/>
    <w:rsid w:val="00F85442"/>
    <w:rsid w:val="00F85F0D"/>
    <w:rsid w:val="00F901E6"/>
    <w:rsid w:val="00F93B97"/>
    <w:rsid w:val="00F979AB"/>
    <w:rsid w:val="00FA211D"/>
    <w:rsid w:val="00FA2F20"/>
    <w:rsid w:val="00FB6175"/>
    <w:rsid w:val="00FC1731"/>
    <w:rsid w:val="00FC18FF"/>
    <w:rsid w:val="00FC2377"/>
    <w:rsid w:val="00FC5AF9"/>
    <w:rsid w:val="00FD03FF"/>
    <w:rsid w:val="00FD49A4"/>
    <w:rsid w:val="00FD6806"/>
    <w:rsid w:val="00FD6939"/>
    <w:rsid w:val="00FD79F6"/>
    <w:rsid w:val="00FD7A84"/>
    <w:rsid w:val="00FE7243"/>
    <w:rsid w:val="00FE7E81"/>
    <w:rsid w:val="00FF03EB"/>
    <w:rsid w:val="00FF340A"/>
    <w:rsid w:val="00FF578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9ADB8"/>
  <w15:chartTrackingRefBased/>
  <w15:docId w15:val="{0FAC49D4-6A66-4EE2-A223-F96E7349F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57C"/>
    <w:pPr>
      <w:widowControl w:val="0"/>
      <w:spacing w:after="120" w:line="276" w:lineRule="auto"/>
    </w:pPr>
    <w:rPr>
      <w:rFonts w:ascii="Georgia" w:eastAsia="Times New Roman" w:hAnsi="Georgia"/>
      <w:noProof/>
      <w:sz w:val="22"/>
      <w:szCs w:val="22"/>
      <w:lang w:val="en-GB"/>
    </w:rPr>
  </w:style>
  <w:style w:type="paragraph" w:styleId="Rubrik1">
    <w:name w:val="heading 1"/>
    <w:next w:val="Normalindrag"/>
    <w:link w:val="Rubrik1Char"/>
    <w:uiPriority w:val="9"/>
    <w:qFormat/>
    <w:rsid w:val="00AE3034"/>
    <w:pPr>
      <w:numPr>
        <w:numId w:val="2"/>
      </w:numPr>
      <w:spacing w:before="360" w:after="240" w:line="276" w:lineRule="auto"/>
      <w:ind w:left="851" w:hanging="851"/>
      <w:outlineLvl w:val="0"/>
    </w:pPr>
    <w:rPr>
      <w:rFonts w:ascii="Arial" w:eastAsia="Times New Roman" w:hAnsi="Arial"/>
      <w:b/>
      <w:noProof/>
      <w:sz w:val="36"/>
      <w:szCs w:val="24"/>
      <w:lang w:val="en-GB"/>
    </w:rPr>
  </w:style>
  <w:style w:type="paragraph" w:styleId="Rubrik2">
    <w:name w:val="heading 2"/>
    <w:basedOn w:val="Normal"/>
    <w:next w:val="Normalindrag"/>
    <w:link w:val="Rubrik2Char"/>
    <w:uiPriority w:val="9"/>
    <w:unhideWhenUsed/>
    <w:qFormat/>
    <w:rsid w:val="00AE3034"/>
    <w:pPr>
      <w:keepNext/>
      <w:keepLines/>
      <w:numPr>
        <w:ilvl w:val="1"/>
        <w:numId w:val="2"/>
      </w:numPr>
      <w:spacing w:before="240" w:after="240"/>
      <w:ind w:left="851" w:hanging="851"/>
      <w:outlineLvl w:val="1"/>
    </w:pPr>
    <w:rPr>
      <w:rFonts w:asciiTheme="majorHAnsi" w:eastAsiaTheme="majorEastAsia" w:hAnsiTheme="majorHAnsi" w:cstheme="majorBidi"/>
      <w:b/>
      <w:bCs/>
      <w:sz w:val="32"/>
      <w:szCs w:val="32"/>
    </w:rPr>
  </w:style>
  <w:style w:type="paragraph" w:styleId="Rubrik3">
    <w:name w:val="heading 3"/>
    <w:basedOn w:val="Normal"/>
    <w:next w:val="Normalindrag"/>
    <w:link w:val="Rubrik3Char"/>
    <w:uiPriority w:val="9"/>
    <w:unhideWhenUsed/>
    <w:qFormat/>
    <w:rsid w:val="00AE3034"/>
    <w:pPr>
      <w:keepNext/>
      <w:keepLines/>
      <w:numPr>
        <w:ilvl w:val="2"/>
        <w:numId w:val="2"/>
      </w:numPr>
      <w:spacing w:before="240" w:after="240"/>
      <w:ind w:left="851" w:hanging="851"/>
      <w:outlineLvl w:val="2"/>
    </w:pPr>
    <w:rPr>
      <w:rFonts w:asciiTheme="majorHAnsi" w:eastAsiaTheme="majorEastAsia" w:hAnsiTheme="majorHAnsi" w:cstheme="majorBidi"/>
      <w:b/>
      <w:bCs/>
      <w:sz w:val="28"/>
      <w:szCs w:val="28"/>
    </w:rPr>
  </w:style>
  <w:style w:type="paragraph" w:styleId="Rubrik4">
    <w:name w:val="heading 4"/>
    <w:basedOn w:val="Normal"/>
    <w:next w:val="Normal"/>
    <w:link w:val="Rubrik4Char"/>
    <w:uiPriority w:val="9"/>
    <w:semiHidden/>
    <w:unhideWhenUsed/>
    <w:rsid w:val="00AE3034"/>
    <w:pPr>
      <w:keepNext/>
      <w:keepLines/>
      <w:numPr>
        <w:ilvl w:val="3"/>
        <w:numId w:val="2"/>
      </w:numPr>
      <w:spacing w:before="40" w:after="0"/>
      <w:outlineLvl w:val="3"/>
    </w:pPr>
    <w:rPr>
      <w:rFonts w:asciiTheme="majorHAnsi" w:eastAsiaTheme="majorEastAsia" w:hAnsiTheme="majorHAnsi" w:cstheme="majorBidi"/>
      <w:i/>
      <w:iCs/>
      <w:color w:val="841A52" w:themeColor="accent1" w:themeShade="BF"/>
    </w:rPr>
  </w:style>
  <w:style w:type="paragraph" w:styleId="Rubrik5">
    <w:name w:val="heading 5"/>
    <w:basedOn w:val="Normal"/>
    <w:next w:val="Normal"/>
    <w:link w:val="Rubrik5Char"/>
    <w:uiPriority w:val="9"/>
    <w:semiHidden/>
    <w:unhideWhenUsed/>
    <w:qFormat/>
    <w:rsid w:val="00AE3034"/>
    <w:pPr>
      <w:keepNext/>
      <w:keepLines/>
      <w:numPr>
        <w:ilvl w:val="4"/>
        <w:numId w:val="2"/>
      </w:numPr>
      <w:spacing w:before="40" w:after="0"/>
      <w:outlineLvl w:val="4"/>
    </w:pPr>
    <w:rPr>
      <w:rFonts w:asciiTheme="majorHAnsi" w:eastAsiaTheme="majorEastAsia" w:hAnsiTheme="majorHAnsi" w:cstheme="majorBidi"/>
      <w:color w:val="841A52" w:themeColor="accent1" w:themeShade="BF"/>
    </w:rPr>
  </w:style>
  <w:style w:type="paragraph" w:styleId="Rubrik6">
    <w:name w:val="heading 6"/>
    <w:basedOn w:val="Normal"/>
    <w:next w:val="Normal"/>
    <w:link w:val="Rubrik6Char"/>
    <w:uiPriority w:val="9"/>
    <w:semiHidden/>
    <w:unhideWhenUsed/>
    <w:qFormat/>
    <w:rsid w:val="00AE3034"/>
    <w:pPr>
      <w:keepNext/>
      <w:keepLines/>
      <w:numPr>
        <w:ilvl w:val="5"/>
        <w:numId w:val="2"/>
      </w:numPr>
      <w:spacing w:before="40" w:after="0"/>
      <w:outlineLvl w:val="5"/>
    </w:pPr>
    <w:rPr>
      <w:rFonts w:asciiTheme="majorHAnsi" w:eastAsiaTheme="majorEastAsia" w:hAnsiTheme="majorHAnsi" w:cstheme="majorBidi"/>
      <w:color w:val="571136" w:themeColor="accent1" w:themeShade="7F"/>
    </w:rPr>
  </w:style>
  <w:style w:type="paragraph" w:styleId="Rubrik7">
    <w:name w:val="heading 7"/>
    <w:basedOn w:val="Normal"/>
    <w:next w:val="Normal"/>
    <w:link w:val="Rubrik7Char"/>
    <w:uiPriority w:val="9"/>
    <w:semiHidden/>
    <w:unhideWhenUsed/>
    <w:qFormat/>
    <w:rsid w:val="00AE3034"/>
    <w:pPr>
      <w:keepNext/>
      <w:keepLines/>
      <w:numPr>
        <w:ilvl w:val="6"/>
        <w:numId w:val="2"/>
      </w:numPr>
      <w:spacing w:before="40" w:after="0"/>
      <w:outlineLvl w:val="6"/>
    </w:pPr>
    <w:rPr>
      <w:rFonts w:asciiTheme="majorHAnsi" w:eastAsiaTheme="majorEastAsia" w:hAnsiTheme="majorHAnsi" w:cstheme="majorBidi"/>
      <w:i/>
      <w:iCs/>
      <w:color w:val="571136" w:themeColor="accent1" w:themeShade="7F"/>
    </w:rPr>
  </w:style>
  <w:style w:type="paragraph" w:styleId="Rubrik8">
    <w:name w:val="heading 8"/>
    <w:basedOn w:val="Normal"/>
    <w:next w:val="Normal"/>
    <w:link w:val="Rubrik8Char"/>
    <w:uiPriority w:val="9"/>
    <w:semiHidden/>
    <w:unhideWhenUsed/>
    <w:qFormat/>
    <w:rsid w:val="00AE3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AE3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link w:val="SidhuvudChar"/>
    <w:uiPriority w:val="99"/>
    <w:unhideWhenUsed/>
    <w:rsid w:val="00D30CA9"/>
    <w:pPr>
      <w:tabs>
        <w:tab w:val="center" w:pos="4536"/>
      </w:tabs>
      <w:ind w:right="-425"/>
      <w:jc w:val="right"/>
    </w:pPr>
    <w:rPr>
      <w:rFonts w:ascii="Georgia" w:eastAsia="Times New Roman" w:hAnsi="Georgia"/>
      <w:noProof/>
      <w:sz w:val="24"/>
      <w:lang w:val="en-US"/>
    </w:rPr>
  </w:style>
  <w:style w:type="character" w:customStyle="1" w:styleId="SidhuvudChar">
    <w:name w:val="Sidhuvud Char"/>
    <w:basedOn w:val="Standardstycketeckensnitt"/>
    <w:link w:val="Sidhuvud"/>
    <w:uiPriority w:val="99"/>
    <w:rsid w:val="00D30CA9"/>
    <w:rPr>
      <w:rFonts w:ascii="Georgia" w:eastAsia="Times New Roman" w:hAnsi="Georgia"/>
      <w:noProof/>
      <w:sz w:val="24"/>
      <w:lang w:val="en-US"/>
    </w:rPr>
  </w:style>
  <w:style w:type="paragraph" w:styleId="Sidfot">
    <w:name w:val="footer"/>
    <w:link w:val="SidfotChar"/>
    <w:uiPriority w:val="99"/>
    <w:unhideWhenUsed/>
    <w:rsid w:val="006B2795"/>
    <w:pPr>
      <w:tabs>
        <w:tab w:val="center" w:pos="4536"/>
        <w:tab w:val="right" w:pos="9072"/>
      </w:tabs>
    </w:pPr>
    <w:rPr>
      <w:rFonts w:ascii="Georgia" w:eastAsia="Times New Roman" w:hAnsi="Georgia"/>
      <w:noProof/>
      <w:sz w:val="22"/>
      <w:szCs w:val="22"/>
      <w:lang w:val="en-GB"/>
    </w:rPr>
  </w:style>
  <w:style w:type="character" w:customStyle="1" w:styleId="SidfotChar">
    <w:name w:val="Sidfot Char"/>
    <w:basedOn w:val="Standardstycketeckensnitt"/>
    <w:link w:val="Sidfot"/>
    <w:uiPriority w:val="99"/>
    <w:rsid w:val="006B2795"/>
    <w:rPr>
      <w:rFonts w:ascii="Georgia" w:eastAsia="Times New Roman" w:hAnsi="Georgia"/>
      <w:noProof/>
      <w:sz w:val="22"/>
      <w:szCs w:val="22"/>
      <w:lang w:val="en-GB"/>
    </w:rPr>
  </w:style>
  <w:style w:type="paragraph" w:styleId="Ballongtext">
    <w:name w:val="Balloon Text"/>
    <w:basedOn w:val="Normal"/>
    <w:link w:val="BallongtextChar"/>
    <w:uiPriority w:val="99"/>
    <w:semiHidden/>
    <w:unhideWhenUsed/>
    <w:rsid w:val="00875345"/>
    <w:pPr>
      <w:spacing w:after="0" w:line="240" w:lineRule="auto"/>
    </w:pPr>
    <w:rPr>
      <w:rFonts w:ascii="Tahoma" w:hAnsi="Tahoma" w:cs="Tahoma"/>
      <w:sz w:val="16"/>
      <w:szCs w:val="16"/>
    </w:rPr>
  </w:style>
  <w:style w:type="character" w:customStyle="1" w:styleId="BallongtextChar">
    <w:name w:val="Ballongtext Char"/>
    <w:link w:val="Ballongtext"/>
    <w:uiPriority w:val="99"/>
    <w:semiHidden/>
    <w:rsid w:val="00875345"/>
    <w:rPr>
      <w:rFonts w:ascii="Tahoma" w:hAnsi="Tahoma" w:cs="Tahoma"/>
      <w:sz w:val="16"/>
      <w:szCs w:val="16"/>
    </w:rPr>
  </w:style>
  <w:style w:type="character" w:customStyle="1" w:styleId="Rubrik3Char">
    <w:name w:val="Rubrik 3 Char"/>
    <w:basedOn w:val="Standardstycketeckensnitt"/>
    <w:link w:val="Rubrik3"/>
    <w:uiPriority w:val="9"/>
    <w:rsid w:val="00AE3034"/>
    <w:rPr>
      <w:rFonts w:asciiTheme="majorHAnsi" w:eastAsiaTheme="majorEastAsia" w:hAnsiTheme="majorHAnsi" w:cstheme="majorBidi"/>
      <w:b/>
      <w:bCs/>
      <w:noProof/>
      <w:sz w:val="28"/>
      <w:szCs w:val="28"/>
      <w:lang w:val="en-GB"/>
    </w:rPr>
  </w:style>
  <w:style w:type="paragraph" w:styleId="Citat">
    <w:name w:val="Quote"/>
    <w:basedOn w:val="Normal"/>
    <w:next w:val="Normal"/>
    <w:link w:val="CitatChar"/>
    <w:uiPriority w:val="29"/>
    <w:qFormat/>
    <w:rsid w:val="00AE3034"/>
    <w:pPr>
      <w:widowControl/>
      <w:ind w:left="1134" w:right="567"/>
    </w:pPr>
    <w:rPr>
      <w:rFonts w:asciiTheme="minorHAnsi" w:eastAsiaTheme="minorHAnsi" w:hAnsiTheme="minorHAnsi" w:cstheme="minorBidi"/>
      <w:noProof w:val="0"/>
      <w:lang w:eastAsia="en-US"/>
    </w:rPr>
  </w:style>
  <w:style w:type="character" w:customStyle="1" w:styleId="CitatChar">
    <w:name w:val="Citat Char"/>
    <w:basedOn w:val="Standardstycketeckensnitt"/>
    <w:link w:val="Citat"/>
    <w:uiPriority w:val="29"/>
    <w:rsid w:val="00AE3034"/>
    <w:rPr>
      <w:rFonts w:asciiTheme="minorHAnsi" w:eastAsiaTheme="minorHAnsi" w:hAnsiTheme="minorHAnsi" w:cstheme="minorBidi"/>
      <w:sz w:val="22"/>
      <w:szCs w:val="22"/>
      <w:lang w:val="en-GB" w:eastAsia="en-US"/>
    </w:rPr>
  </w:style>
  <w:style w:type="paragraph" w:styleId="Rubrik">
    <w:name w:val="Title"/>
    <w:next w:val="Normal"/>
    <w:link w:val="RubrikChar"/>
    <w:uiPriority w:val="10"/>
    <w:qFormat/>
    <w:rsid w:val="006E0EC7"/>
    <w:pPr>
      <w:spacing w:after="240" w:line="276" w:lineRule="auto"/>
      <w:ind w:left="3969"/>
    </w:pPr>
    <w:rPr>
      <w:rFonts w:ascii="Arial" w:eastAsia="Times New Roman" w:hAnsi="Arial"/>
      <w:b/>
      <w:noProof/>
      <w:sz w:val="40"/>
      <w:szCs w:val="24"/>
      <w:lang w:val="en-GB"/>
    </w:rPr>
  </w:style>
  <w:style w:type="character" w:customStyle="1" w:styleId="RubrikChar">
    <w:name w:val="Rubrik Char"/>
    <w:basedOn w:val="Standardstycketeckensnitt"/>
    <w:link w:val="Rubrik"/>
    <w:uiPriority w:val="10"/>
    <w:rsid w:val="006E0EC7"/>
    <w:rPr>
      <w:rFonts w:ascii="Arial" w:eastAsia="Times New Roman" w:hAnsi="Arial"/>
      <w:b/>
      <w:noProof/>
      <w:sz w:val="40"/>
      <w:szCs w:val="24"/>
      <w:lang w:val="en-GB"/>
    </w:rPr>
  </w:style>
  <w:style w:type="character" w:customStyle="1" w:styleId="Rubrik1Char">
    <w:name w:val="Rubrik 1 Char"/>
    <w:basedOn w:val="Standardstycketeckensnitt"/>
    <w:link w:val="Rubrik1"/>
    <w:uiPriority w:val="9"/>
    <w:rsid w:val="00AE3034"/>
    <w:rPr>
      <w:rFonts w:ascii="Arial" w:eastAsia="Times New Roman" w:hAnsi="Arial"/>
      <w:b/>
      <w:noProof/>
      <w:sz w:val="36"/>
      <w:szCs w:val="24"/>
      <w:lang w:val="en-GB"/>
    </w:rPr>
  </w:style>
  <w:style w:type="character" w:customStyle="1" w:styleId="Rubrik2Char">
    <w:name w:val="Rubrik 2 Char"/>
    <w:basedOn w:val="Standardstycketeckensnitt"/>
    <w:link w:val="Rubrik2"/>
    <w:uiPriority w:val="9"/>
    <w:rsid w:val="00AE3034"/>
    <w:rPr>
      <w:rFonts w:asciiTheme="majorHAnsi" w:eastAsiaTheme="majorEastAsia" w:hAnsiTheme="majorHAnsi" w:cstheme="majorBidi"/>
      <w:b/>
      <w:bCs/>
      <w:noProof/>
      <w:sz w:val="32"/>
      <w:szCs w:val="32"/>
      <w:lang w:val="en-GB"/>
    </w:rPr>
  </w:style>
  <w:style w:type="paragraph" w:styleId="Ingetavstnd">
    <w:name w:val="No Spacing"/>
    <w:uiPriority w:val="1"/>
    <w:qFormat/>
    <w:rsid w:val="006B2795"/>
    <w:pPr>
      <w:widowControl w:val="0"/>
      <w:spacing w:line="276" w:lineRule="auto"/>
    </w:pPr>
    <w:rPr>
      <w:rFonts w:ascii="Georgia" w:eastAsia="Times New Roman" w:hAnsi="Georgia"/>
      <w:noProof/>
      <w:sz w:val="22"/>
      <w:szCs w:val="22"/>
      <w:lang w:val="en-US"/>
    </w:rPr>
  </w:style>
  <w:style w:type="paragraph" w:customStyle="1" w:styleId="ExRubrik">
    <w:name w:val="Ex Rubrik"/>
    <w:link w:val="ExRubrikChar"/>
    <w:rsid w:val="006B2795"/>
    <w:rPr>
      <w:rFonts w:ascii="Georgia" w:eastAsia="Times New Roman" w:hAnsi="Georgia"/>
      <w:noProof/>
      <w:color w:val="FFFFFF" w:themeColor="background1"/>
      <w:sz w:val="144"/>
      <w:szCs w:val="144"/>
    </w:rPr>
  </w:style>
  <w:style w:type="paragraph" w:customStyle="1" w:styleId="Frstasida">
    <w:name w:val="Förstasida"/>
    <w:link w:val="FrstasidaChar"/>
    <w:qFormat/>
    <w:rsid w:val="006B2795"/>
    <w:pPr>
      <w:spacing w:after="240" w:line="276" w:lineRule="auto"/>
      <w:ind w:left="3969"/>
    </w:pPr>
    <w:rPr>
      <w:rFonts w:ascii="Georgia" w:eastAsia="Times New Roman" w:hAnsi="Georgia"/>
      <w:noProof/>
      <w:sz w:val="24"/>
      <w:lang w:val="en-GB"/>
    </w:rPr>
  </w:style>
  <w:style w:type="character" w:customStyle="1" w:styleId="ExRubrikChar">
    <w:name w:val="Ex Rubrik Char"/>
    <w:basedOn w:val="RubrikChar"/>
    <w:link w:val="ExRubrik"/>
    <w:rsid w:val="006B2795"/>
    <w:rPr>
      <w:rFonts w:ascii="Arial" w:eastAsia="Times New Roman" w:hAnsi="Arial"/>
      <w:b/>
      <w:noProof/>
      <w:sz w:val="40"/>
      <w:szCs w:val="24"/>
      <w:lang w:val="en-GB"/>
    </w:rPr>
  </w:style>
  <w:style w:type="paragraph" w:styleId="Liststycke">
    <w:name w:val="List Paragraph"/>
    <w:basedOn w:val="Normal"/>
    <w:uiPriority w:val="34"/>
    <w:qFormat/>
    <w:rsid w:val="00AE3034"/>
    <w:pPr>
      <w:numPr>
        <w:numId w:val="1"/>
      </w:numPr>
      <w:ind w:left="1276" w:hanging="425"/>
      <w:contextualSpacing/>
    </w:pPr>
  </w:style>
  <w:style w:type="character" w:customStyle="1" w:styleId="FrstasidaChar">
    <w:name w:val="Förstasida Char"/>
    <w:basedOn w:val="Standardstycketeckensnitt"/>
    <w:link w:val="Frstasida"/>
    <w:rsid w:val="006B2795"/>
    <w:rPr>
      <w:rFonts w:ascii="Georgia" w:eastAsia="Times New Roman" w:hAnsi="Georgia"/>
      <w:noProof/>
      <w:sz w:val="24"/>
      <w:lang w:val="en-GB"/>
    </w:rPr>
  </w:style>
  <w:style w:type="character" w:customStyle="1" w:styleId="Rubrik4Char">
    <w:name w:val="Rubrik 4 Char"/>
    <w:basedOn w:val="Standardstycketeckensnitt"/>
    <w:link w:val="Rubrik4"/>
    <w:uiPriority w:val="9"/>
    <w:semiHidden/>
    <w:rsid w:val="00AE3034"/>
    <w:rPr>
      <w:rFonts w:asciiTheme="majorHAnsi" w:eastAsiaTheme="majorEastAsia" w:hAnsiTheme="majorHAnsi" w:cstheme="majorBidi"/>
      <w:i/>
      <w:iCs/>
      <w:noProof/>
      <w:color w:val="841A52" w:themeColor="accent1" w:themeShade="BF"/>
      <w:sz w:val="22"/>
      <w:szCs w:val="22"/>
      <w:lang w:val="en-GB"/>
    </w:rPr>
  </w:style>
  <w:style w:type="character" w:customStyle="1" w:styleId="Rubrik5Char">
    <w:name w:val="Rubrik 5 Char"/>
    <w:basedOn w:val="Standardstycketeckensnitt"/>
    <w:link w:val="Rubrik5"/>
    <w:uiPriority w:val="9"/>
    <w:semiHidden/>
    <w:rsid w:val="00AE3034"/>
    <w:rPr>
      <w:rFonts w:asciiTheme="majorHAnsi" w:eastAsiaTheme="majorEastAsia" w:hAnsiTheme="majorHAnsi" w:cstheme="majorBidi"/>
      <w:noProof/>
      <w:color w:val="841A52" w:themeColor="accent1" w:themeShade="BF"/>
      <w:sz w:val="22"/>
      <w:szCs w:val="22"/>
      <w:lang w:val="en-GB"/>
    </w:rPr>
  </w:style>
  <w:style w:type="character" w:customStyle="1" w:styleId="Rubrik6Char">
    <w:name w:val="Rubrik 6 Char"/>
    <w:basedOn w:val="Standardstycketeckensnitt"/>
    <w:link w:val="Rubrik6"/>
    <w:uiPriority w:val="9"/>
    <w:semiHidden/>
    <w:rsid w:val="00AE3034"/>
    <w:rPr>
      <w:rFonts w:asciiTheme="majorHAnsi" w:eastAsiaTheme="majorEastAsia" w:hAnsiTheme="majorHAnsi" w:cstheme="majorBidi"/>
      <w:noProof/>
      <w:color w:val="571136" w:themeColor="accent1" w:themeShade="7F"/>
      <w:sz w:val="22"/>
      <w:szCs w:val="22"/>
      <w:lang w:val="en-GB"/>
    </w:rPr>
  </w:style>
  <w:style w:type="character" w:customStyle="1" w:styleId="Rubrik7Char">
    <w:name w:val="Rubrik 7 Char"/>
    <w:basedOn w:val="Standardstycketeckensnitt"/>
    <w:link w:val="Rubrik7"/>
    <w:uiPriority w:val="9"/>
    <w:semiHidden/>
    <w:rsid w:val="00AE3034"/>
    <w:rPr>
      <w:rFonts w:asciiTheme="majorHAnsi" w:eastAsiaTheme="majorEastAsia" w:hAnsiTheme="majorHAnsi" w:cstheme="majorBidi"/>
      <w:i/>
      <w:iCs/>
      <w:noProof/>
      <w:color w:val="571136" w:themeColor="accent1" w:themeShade="7F"/>
      <w:sz w:val="22"/>
      <w:szCs w:val="22"/>
      <w:lang w:val="en-GB"/>
    </w:rPr>
  </w:style>
  <w:style w:type="character" w:customStyle="1" w:styleId="Rubrik8Char">
    <w:name w:val="Rubrik 8 Char"/>
    <w:basedOn w:val="Standardstycketeckensnitt"/>
    <w:link w:val="Rubrik8"/>
    <w:uiPriority w:val="9"/>
    <w:semiHidden/>
    <w:rsid w:val="00AE3034"/>
    <w:rPr>
      <w:rFonts w:asciiTheme="majorHAnsi" w:eastAsiaTheme="majorEastAsia" w:hAnsiTheme="majorHAnsi" w:cstheme="majorBidi"/>
      <w:noProof/>
      <w:color w:val="272727" w:themeColor="text1" w:themeTint="D8"/>
      <w:sz w:val="21"/>
      <w:szCs w:val="21"/>
      <w:lang w:val="en-GB"/>
    </w:rPr>
  </w:style>
  <w:style w:type="character" w:customStyle="1" w:styleId="Rubrik9Char">
    <w:name w:val="Rubrik 9 Char"/>
    <w:basedOn w:val="Standardstycketeckensnitt"/>
    <w:link w:val="Rubrik9"/>
    <w:uiPriority w:val="9"/>
    <w:semiHidden/>
    <w:rsid w:val="00AE3034"/>
    <w:rPr>
      <w:rFonts w:asciiTheme="majorHAnsi" w:eastAsiaTheme="majorEastAsia" w:hAnsiTheme="majorHAnsi" w:cstheme="majorBidi"/>
      <w:i/>
      <w:iCs/>
      <w:noProof/>
      <w:color w:val="272727" w:themeColor="text1" w:themeTint="D8"/>
      <w:sz w:val="21"/>
      <w:szCs w:val="21"/>
      <w:lang w:val="en-GB"/>
    </w:rPr>
  </w:style>
  <w:style w:type="paragraph" w:customStyle="1" w:styleId="Normalindrag">
    <w:name w:val="Normal indrag"/>
    <w:basedOn w:val="Normal"/>
    <w:link w:val="NormalindragChar"/>
    <w:qFormat/>
    <w:rsid w:val="00AE3034"/>
    <w:pPr>
      <w:ind w:left="851"/>
    </w:pPr>
  </w:style>
  <w:style w:type="paragraph" w:styleId="Innehllsfrteckningsrubrik">
    <w:name w:val="TOC Heading"/>
    <w:basedOn w:val="Rubrik1"/>
    <w:next w:val="Normal"/>
    <w:uiPriority w:val="39"/>
    <w:unhideWhenUsed/>
    <w:rsid w:val="00AE3034"/>
    <w:pPr>
      <w:keepNext/>
      <w:keepLines/>
      <w:numPr>
        <w:numId w:val="0"/>
      </w:numPr>
      <w:spacing w:before="240" w:line="259" w:lineRule="auto"/>
      <w:outlineLvl w:val="9"/>
    </w:pPr>
    <w:rPr>
      <w:rFonts w:asciiTheme="majorHAnsi" w:eastAsiaTheme="majorEastAsia" w:hAnsiTheme="majorHAnsi" w:cstheme="majorBidi"/>
      <w:b w:val="0"/>
      <w:noProof w:val="0"/>
      <w:sz w:val="32"/>
      <w:szCs w:val="32"/>
      <w:lang w:val="sv-SE"/>
    </w:rPr>
  </w:style>
  <w:style w:type="character" w:customStyle="1" w:styleId="NormalindragChar">
    <w:name w:val="Normal indrag Char"/>
    <w:basedOn w:val="Standardstycketeckensnitt"/>
    <w:link w:val="Normalindrag"/>
    <w:rsid w:val="00AE3034"/>
    <w:rPr>
      <w:rFonts w:ascii="Georgia" w:eastAsia="Times New Roman" w:hAnsi="Georgia"/>
      <w:noProof/>
      <w:sz w:val="22"/>
      <w:szCs w:val="22"/>
      <w:lang w:val="en-GB"/>
    </w:rPr>
  </w:style>
  <w:style w:type="paragraph" w:styleId="Innehll1">
    <w:name w:val="toc 1"/>
    <w:basedOn w:val="Normal"/>
    <w:next w:val="Normal"/>
    <w:autoRedefine/>
    <w:uiPriority w:val="39"/>
    <w:unhideWhenUsed/>
    <w:rsid w:val="00AE3034"/>
    <w:pPr>
      <w:spacing w:after="100"/>
    </w:pPr>
  </w:style>
  <w:style w:type="paragraph" w:styleId="Innehll2">
    <w:name w:val="toc 2"/>
    <w:basedOn w:val="Normal"/>
    <w:next w:val="Normal"/>
    <w:autoRedefine/>
    <w:uiPriority w:val="39"/>
    <w:unhideWhenUsed/>
    <w:rsid w:val="00AE3034"/>
    <w:pPr>
      <w:spacing w:after="100"/>
      <w:ind w:left="220"/>
    </w:pPr>
  </w:style>
  <w:style w:type="paragraph" w:styleId="Innehll3">
    <w:name w:val="toc 3"/>
    <w:basedOn w:val="Normal"/>
    <w:next w:val="Normal"/>
    <w:autoRedefine/>
    <w:uiPriority w:val="39"/>
    <w:unhideWhenUsed/>
    <w:rsid w:val="00AE3034"/>
    <w:pPr>
      <w:spacing w:after="100"/>
      <w:ind w:left="440"/>
    </w:pPr>
  </w:style>
  <w:style w:type="character" w:styleId="Hyperlnk">
    <w:name w:val="Hyperlink"/>
    <w:basedOn w:val="Standardstycketeckensnitt"/>
    <w:uiPriority w:val="99"/>
    <w:unhideWhenUsed/>
    <w:rsid w:val="00AE3034"/>
    <w:rPr>
      <w:color w:val="B1236E" w:themeColor="hyperlink"/>
      <w:u w:val="single"/>
    </w:rPr>
  </w:style>
  <w:style w:type="character" w:styleId="Olstomnmnande">
    <w:name w:val="Unresolved Mention"/>
    <w:basedOn w:val="Standardstycketeckensnitt"/>
    <w:uiPriority w:val="99"/>
    <w:semiHidden/>
    <w:unhideWhenUsed/>
    <w:rsid w:val="00D60165"/>
    <w:rPr>
      <w:color w:val="605E5C"/>
      <w:shd w:val="clear" w:color="auto" w:fill="E1DFDD"/>
    </w:rPr>
  </w:style>
  <w:style w:type="character" w:styleId="Betoning">
    <w:name w:val="Emphasis"/>
    <w:basedOn w:val="Standardstycketeckensnitt"/>
    <w:uiPriority w:val="20"/>
    <w:qFormat/>
    <w:rsid w:val="006A05FC"/>
    <w:rPr>
      <w:i/>
      <w:iCs/>
    </w:rPr>
  </w:style>
  <w:style w:type="character" w:styleId="AnvndHyperlnk">
    <w:name w:val="FollowedHyperlink"/>
    <w:basedOn w:val="Standardstycketeckensnitt"/>
    <w:uiPriority w:val="99"/>
    <w:semiHidden/>
    <w:unhideWhenUsed/>
    <w:rsid w:val="00561828"/>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umpy.org/" TargetMode="External"/><Relationship Id="rId18" Type="http://schemas.openxmlformats.org/officeDocument/2006/relationships/hyperlink" Target="http://www.python.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lugins.qgis.org/plugins/valuetool/" TargetMode="External"/><Relationship Id="rId7" Type="http://schemas.openxmlformats.org/officeDocument/2006/relationships/endnotes" Target="endnotes.xml"/><Relationship Id="rId12" Type="http://schemas.openxmlformats.org/officeDocument/2006/relationships/hyperlink" Target="https://doi.org/10.1038/s41586-020-2649-2" TargetMode="External"/><Relationship Id="rId17" Type="http://schemas.openxmlformats.org/officeDocument/2006/relationships/hyperlink" Target="https://posit.co/download/rstudio-deskto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fwtools.maptools.org/" TargetMode="External"/><Relationship Id="rId20"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ass.osgeo.org"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miljodata.slu.se/mvm/Query?sites=335,336,337,338,339,340,341,342,343,344,347,4002&amp;startdate=1941-01-01&amp;enddate=2030-12-31" TargetMode="External"/><Relationship Id="rId23" Type="http://schemas.openxmlformats.org/officeDocument/2006/relationships/footer" Target="footer1.xml"/><Relationship Id="rId10" Type="http://schemas.openxmlformats.org/officeDocument/2006/relationships/hyperlink" Target="https://gdal.org" TargetMode="External"/><Relationship Id="rId19" Type="http://schemas.openxmlformats.org/officeDocument/2006/relationships/hyperlink" Target="https://doi.org/10.21105/joss.01686" TargetMode="External"/><Relationship Id="rId4" Type="http://schemas.openxmlformats.org/officeDocument/2006/relationships/settings" Target="settings.xml"/><Relationship Id="rId9" Type="http://schemas.openxmlformats.org/officeDocument/2006/relationships/hyperlink" Target="https://www.adobe.com/products/photoshop.html" TargetMode="External"/><Relationship Id="rId14" Type="http://schemas.openxmlformats.org/officeDocument/2006/relationships/hyperlink" Target="https://zeus.slu.se/get/?drop="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er\OneDrive\Dokument\EXAMENSARBETE_SLU\RAPPORT\Thesis_report_Loa_Andersson.dotx" TargetMode="External"/></Relationships>
</file>

<file path=word/theme/theme1.xml><?xml version="1.0" encoding="utf-8"?>
<a:theme xmlns:a="http://schemas.openxmlformats.org/drawingml/2006/main" name="Office-tema">
  <a:themeElements>
    <a:clrScheme name="HiS">
      <a:dk1>
        <a:srgbClr val="000000"/>
      </a:dk1>
      <a:lt1>
        <a:srgbClr val="FFFFFF"/>
      </a:lt1>
      <a:dk2>
        <a:srgbClr val="000000"/>
      </a:dk2>
      <a:lt2>
        <a:srgbClr val="FFFFFF"/>
      </a:lt2>
      <a:accent1>
        <a:srgbClr val="B1236E"/>
      </a:accent1>
      <a:accent2>
        <a:srgbClr val="0969A8"/>
      </a:accent2>
      <a:accent3>
        <a:srgbClr val="9AB30C"/>
      </a:accent3>
      <a:accent4>
        <a:srgbClr val="C5AB5E"/>
      </a:accent4>
      <a:accent5>
        <a:srgbClr val="A0A5A9"/>
      </a:accent5>
      <a:accent6>
        <a:srgbClr val="EA7819"/>
      </a:accent6>
      <a:hlink>
        <a:srgbClr val="B1236E"/>
      </a:hlink>
      <a:folHlink>
        <a:srgbClr val="000000"/>
      </a:folHlink>
    </a:clrScheme>
    <a:fontScheme name="HiS">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0FDF8-3AC6-48D1-B491-6CF92BD4E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Thesis_report_Loa_Andersson</Template>
  <TotalTime>1082</TotalTime>
  <Pages>7</Pages>
  <Words>2541</Words>
  <Characters>13470</Characters>
  <Application>Microsoft Office Word</Application>
  <DocSecurity>0</DocSecurity>
  <Lines>112</Lines>
  <Paragraphs>31</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 Andersson</dc:creator>
  <cp:keywords/>
  <cp:lastModifiedBy>Loa Andersson</cp:lastModifiedBy>
  <cp:revision>689</cp:revision>
  <cp:lastPrinted>2020-11-25T15:50:00Z</cp:lastPrinted>
  <dcterms:created xsi:type="dcterms:W3CDTF">2023-03-09T19:27:00Z</dcterms:created>
  <dcterms:modified xsi:type="dcterms:W3CDTF">2023-03-23T14:46:00Z</dcterms:modified>
</cp:coreProperties>
</file>